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F4" w:rsidRPr="009F2FBE" w:rsidRDefault="009F2FBE">
      <w:pPr>
        <w:pStyle w:val="ARTICLETITLE"/>
        <w:spacing w:after="120"/>
        <w:rPr>
          <w:rFonts w:ascii="Sylfaen" w:hAnsi="Sylfaen"/>
          <w:color w:val="000000" w:themeColor="text1"/>
          <w:lang w:val="ka-GE"/>
        </w:rPr>
      </w:pPr>
      <w:r>
        <w:rPr>
          <w:rFonts w:ascii="Sylfaen" w:hAnsi="Sylfaen"/>
          <w:lang w:val="ka-GE"/>
        </w:rPr>
        <w:t>რეალურ დროში მონაცემთა ვიზუალიზაცია</w:t>
      </w:r>
    </w:p>
    <w:p w:rsidR="003410C8" w:rsidRPr="00506C77" w:rsidRDefault="00F61D2D" w:rsidP="00C56443">
      <w:pPr>
        <w:pStyle w:val="AUTHOR"/>
        <w:spacing w:after="0" w:line="240" w:lineRule="auto"/>
        <w:rPr>
          <w:rFonts w:ascii="Sylfaen" w:hAnsi="Sylfaen"/>
          <w:color w:val="000000"/>
        </w:rPr>
      </w:pPr>
      <w:r>
        <w:rPr>
          <w:rFonts w:ascii="Sylfaen" w:hAnsi="Sylfaen"/>
          <w:color w:val="000000"/>
          <w:lang w:val="ka-GE"/>
        </w:rPr>
        <w:t>გიორგი მირზაშვილი</w:t>
      </w:r>
    </w:p>
    <w:p w:rsidR="00C56443" w:rsidRPr="00F61D2D" w:rsidRDefault="00C56443" w:rsidP="00C56443">
      <w:pPr>
        <w:spacing w:line="240" w:lineRule="auto"/>
        <w:jc w:val="center"/>
        <w:rPr>
          <w:rFonts w:ascii="Sylfaen" w:hAnsi="Sylfaen"/>
          <w:sz w:val="18"/>
          <w:szCs w:val="18"/>
        </w:rPr>
      </w:pPr>
      <w:r>
        <w:rPr>
          <w:rFonts w:ascii="Sylfaen" w:hAnsi="Sylfaen"/>
          <w:sz w:val="18"/>
          <w:szCs w:val="18"/>
          <w:lang w:val="ka-GE"/>
        </w:rPr>
        <w:t>Email:</w:t>
      </w:r>
      <w:r w:rsidR="00F61D2D">
        <w:rPr>
          <w:rFonts w:ascii="Sylfaen" w:hAnsi="Sylfaen"/>
          <w:sz w:val="18"/>
          <w:szCs w:val="18"/>
        </w:rPr>
        <w:t xml:space="preserve"> giorgimirzashvili@outlook.com</w:t>
      </w:r>
    </w:p>
    <w:p w:rsidR="00B52822" w:rsidRPr="00BF4FAE" w:rsidRDefault="00A81CEF" w:rsidP="00D03BF0">
      <w:pPr>
        <w:shd w:val="clear" w:color="auto" w:fill="FFFFFF"/>
        <w:spacing w:before="120" w:after="60" w:line="240" w:lineRule="auto"/>
        <w:ind w:left="482"/>
        <w:rPr>
          <w:rFonts w:ascii="Sylfaen" w:hAnsi="Sylfaen"/>
          <w:color w:val="000000"/>
          <w:sz w:val="20"/>
          <w:lang w:val="ka-GE"/>
        </w:rPr>
      </w:pPr>
      <w:r w:rsidRPr="00A9541B">
        <w:rPr>
          <w:rFonts w:ascii="Sylfaen" w:hAnsi="Sylfaen" w:cs="Sylfaen"/>
          <w:b/>
          <w:color w:val="000000"/>
          <w:sz w:val="20"/>
          <w:lang w:val="ka-GE"/>
        </w:rPr>
        <w:t>რეზიუმე</w:t>
      </w:r>
      <w:r w:rsidRPr="00A9541B">
        <w:rPr>
          <w:b/>
          <w:color w:val="000000"/>
          <w:sz w:val="20"/>
          <w:lang w:val="ka-GE"/>
        </w:rPr>
        <w:t xml:space="preserve"> </w:t>
      </w:r>
      <w:r w:rsidRPr="00A9541B">
        <w:rPr>
          <w:rFonts w:ascii="Sylfaen" w:hAnsi="Sylfaen"/>
          <w:b/>
          <w:color w:val="000000"/>
          <w:sz w:val="20"/>
          <w:lang w:val="ka-GE"/>
        </w:rPr>
        <w:t xml:space="preserve"> </w:t>
      </w:r>
      <w:r w:rsidR="003410C8" w:rsidRPr="00A9541B">
        <w:rPr>
          <w:color w:val="000000"/>
          <w:sz w:val="20"/>
          <w:lang w:val="ka-GE"/>
        </w:rPr>
        <w:t>—</w:t>
      </w:r>
      <w:r w:rsidRPr="00A9541B">
        <w:rPr>
          <w:rFonts w:ascii="Sylfaen" w:hAnsi="Sylfaen"/>
          <w:color w:val="000000"/>
          <w:sz w:val="20"/>
          <w:lang w:val="ka-GE"/>
        </w:rPr>
        <w:t xml:space="preserve"> </w:t>
      </w:r>
      <w:r w:rsidR="00D03BF0">
        <w:rPr>
          <w:rFonts w:ascii="Sylfaen" w:hAnsi="Sylfaen"/>
          <w:color w:val="000000"/>
          <w:sz w:val="20"/>
          <w:lang w:val="ka-GE"/>
        </w:rPr>
        <w:t>რეალურ დროში მონაცემთა ვიზუალიზაცია დღე</w:t>
      </w:r>
      <w:r w:rsidR="00506C77">
        <w:rPr>
          <w:rFonts w:ascii="Sylfaen" w:hAnsi="Sylfaen"/>
          <w:color w:val="000000"/>
          <w:sz w:val="20"/>
          <w:lang w:val="ka-GE"/>
        </w:rPr>
        <w:t xml:space="preserve">სდღეობით აქტუალური საკითხია. </w:t>
      </w:r>
      <w:r w:rsidR="00D03BF0">
        <w:rPr>
          <w:rFonts w:ascii="Sylfaen" w:hAnsi="Sylfaen"/>
          <w:color w:val="000000"/>
          <w:sz w:val="20"/>
          <w:lang w:val="ka-GE"/>
        </w:rPr>
        <w:t xml:space="preserve">                        </w:t>
      </w:r>
      <w:r w:rsidR="00506C77">
        <w:rPr>
          <w:rFonts w:ascii="Sylfaen" w:hAnsi="Sylfaen"/>
          <w:color w:val="000000"/>
          <w:sz w:val="20"/>
          <w:lang w:val="ka-GE"/>
        </w:rPr>
        <w:t xml:space="preserve">  </w:t>
      </w:r>
      <w:r w:rsidR="00D03BF0">
        <w:rPr>
          <w:rFonts w:ascii="Sylfaen" w:hAnsi="Sylfaen"/>
          <w:color w:val="000000"/>
          <w:sz w:val="20"/>
          <w:lang w:val="ka-GE"/>
        </w:rPr>
        <w:t xml:space="preserve"> </w:t>
      </w:r>
      <w:r w:rsidR="00D03BF0" w:rsidRPr="00B24EE4">
        <w:rPr>
          <w:rFonts w:ascii="Sylfaen" w:hAnsi="Sylfaen"/>
          <w:color w:val="000000"/>
          <w:sz w:val="20"/>
          <w:lang w:val="ka-GE"/>
        </w:rPr>
        <w:t xml:space="preserve">Web </w:t>
      </w:r>
      <w:r w:rsidR="00506C77">
        <w:rPr>
          <w:rFonts w:ascii="Sylfaen" w:hAnsi="Sylfaen"/>
          <w:color w:val="000000"/>
          <w:sz w:val="20"/>
          <w:lang w:val="ka-GE"/>
        </w:rPr>
        <w:t xml:space="preserve">აპლიკაციის მიზანია </w:t>
      </w:r>
      <w:r w:rsidR="00506C77">
        <w:rPr>
          <w:rFonts w:ascii="Sylfaen" w:hAnsi="Sylfaen"/>
          <w:color w:val="000000"/>
          <w:sz w:val="20"/>
          <w:lang w:val="ka-GE"/>
        </w:rPr>
        <w:t>კლიენტს</w:t>
      </w:r>
      <w:r w:rsidR="00D03BF0">
        <w:rPr>
          <w:rFonts w:ascii="Sylfaen" w:hAnsi="Sylfaen"/>
          <w:color w:val="000000"/>
          <w:sz w:val="20"/>
          <w:lang w:val="ka-GE"/>
        </w:rPr>
        <w:t xml:space="preserve"> რეალურ დროში მიაწოდოს  საჭირო ინფორმაცია გრაფიკულად გაფორმებული სახით. ეს მიდგომა მორგებულია თანამედროვე ცხოვრების რიტმზე, რადგან ადამიანს </w:t>
      </w:r>
      <w:r w:rsidR="00506C77">
        <w:rPr>
          <w:rFonts w:ascii="Sylfaen" w:hAnsi="Sylfaen"/>
          <w:color w:val="000000"/>
          <w:sz w:val="20"/>
          <w:lang w:val="ka-GE"/>
        </w:rPr>
        <w:t>ს</w:t>
      </w:r>
      <w:r w:rsidR="00D03BF0">
        <w:rPr>
          <w:rFonts w:ascii="Sylfaen" w:hAnsi="Sylfaen"/>
          <w:color w:val="000000"/>
          <w:sz w:val="20"/>
          <w:lang w:val="ka-GE"/>
        </w:rPr>
        <w:t xml:space="preserve">ჭირდება </w:t>
      </w:r>
      <w:r w:rsidR="00506C77">
        <w:rPr>
          <w:rFonts w:ascii="Sylfaen" w:hAnsi="Sylfaen"/>
          <w:color w:val="000000"/>
          <w:sz w:val="20"/>
          <w:lang w:val="ka-GE"/>
        </w:rPr>
        <w:t>სწრაფად</w:t>
      </w:r>
      <w:r w:rsidR="00D03BF0">
        <w:rPr>
          <w:rFonts w:ascii="Sylfaen" w:hAnsi="Sylfaen"/>
          <w:color w:val="000000"/>
          <w:sz w:val="20"/>
          <w:lang w:val="ka-GE"/>
        </w:rPr>
        <w:t xml:space="preserve"> მიიღოს მარტივად აღსაქმელი ინფორმაცია. </w:t>
      </w:r>
      <w:r w:rsidR="003C5A27">
        <w:rPr>
          <w:rFonts w:ascii="Sylfaen" w:hAnsi="Sylfaen"/>
          <w:color w:val="000000"/>
          <w:sz w:val="20"/>
          <w:lang w:val="ka-GE"/>
        </w:rPr>
        <w:t xml:space="preserve">ასეთ ტექნოლოგიებს თითქმის ყოველი თანამედროვე </w:t>
      </w:r>
      <w:r w:rsidR="003C5A27" w:rsidRPr="00B24EE4">
        <w:rPr>
          <w:rFonts w:ascii="Sylfaen" w:hAnsi="Sylfaen"/>
          <w:color w:val="000000"/>
          <w:sz w:val="20"/>
          <w:lang w:val="ka-GE"/>
        </w:rPr>
        <w:t xml:space="preserve">Web </w:t>
      </w:r>
      <w:r w:rsidR="003C5A27">
        <w:rPr>
          <w:rFonts w:ascii="Sylfaen" w:hAnsi="Sylfaen"/>
          <w:color w:val="000000"/>
          <w:sz w:val="20"/>
          <w:lang w:val="ka-GE"/>
        </w:rPr>
        <w:t>აპლიკაცია იყენებს</w:t>
      </w:r>
      <w:r w:rsidR="00506C77">
        <w:rPr>
          <w:rFonts w:ascii="Sylfaen" w:hAnsi="Sylfaen"/>
          <w:color w:val="000000"/>
          <w:sz w:val="20"/>
          <w:lang w:val="ka-GE"/>
        </w:rPr>
        <w:t>,</w:t>
      </w:r>
      <w:r w:rsidR="003C5A27">
        <w:rPr>
          <w:rFonts w:ascii="Sylfaen" w:hAnsi="Sylfaen"/>
          <w:color w:val="000000"/>
          <w:sz w:val="20"/>
          <w:lang w:val="ka-GE"/>
        </w:rPr>
        <w:t xml:space="preserve"> იქნება ეს </w:t>
      </w:r>
      <w:r w:rsidR="00795695" w:rsidRPr="00B24EE4">
        <w:rPr>
          <w:rFonts w:ascii="Sylfaen" w:hAnsi="Sylfaen"/>
          <w:color w:val="000000"/>
          <w:sz w:val="20"/>
          <w:lang w:val="ka-GE"/>
        </w:rPr>
        <w:t xml:space="preserve">Facebook, </w:t>
      </w:r>
      <w:r w:rsidR="003C5A27">
        <w:rPr>
          <w:rFonts w:ascii="Sylfaen" w:hAnsi="Sylfaen"/>
          <w:color w:val="000000"/>
          <w:sz w:val="20"/>
          <w:lang w:val="ka-GE"/>
        </w:rPr>
        <w:t xml:space="preserve">თუ </w:t>
      </w:r>
      <w:r w:rsidR="003C5A27" w:rsidRPr="00B24EE4">
        <w:rPr>
          <w:rFonts w:ascii="Sylfaen" w:hAnsi="Sylfaen"/>
          <w:color w:val="000000"/>
          <w:sz w:val="20"/>
          <w:lang w:val="ka-GE"/>
        </w:rPr>
        <w:t>Twitter.</w:t>
      </w:r>
      <w:r w:rsidR="00795695" w:rsidRPr="00B24EE4">
        <w:rPr>
          <w:rFonts w:ascii="Sylfaen" w:hAnsi="Sylfaen"/>
          <w:color w:val="000000"/>
          <w:sz w:val="20"/>
          <w:lang w:val="ka-GE"/>
        </w:rPr>
        <w:t xml:space="preserve"> </w:t>
      </w:r>
      <w:r w:rsidR="00B24EE4">
        <w:rPr>
          <w:rFonts w:ascii="Sylfaen" w:hAnsi="Sylfaen"/>
          <w:color w:val="000000"/>
          <w:sz w:val="20"/>
          <w:lang w:val="ka-GE"/>
        </w:rPr>
        <w:t xml:space="preserve">განხილული გვაქვს: </w:t>
      </w:r>
      <w:r w:rsidR="00B24EE4" w:rsidRPr="00B24EE4">
        <w:rPr>
          <w:rFonts w:ascii="Sylfaen" w:hAnsi="Sylfaen"/>
          <w:color w:val="000000"/>
          <w:sz w:val="20"/>
          <w:lang w:val="ka-GE"/>
        </w:rPr>
        <w:t>ASP.NET SignalR-</w:t>
      </w:r>
      <w:r w:rsidR="00B24EE4">
        <w:rPr>
          <w:rFonts w:ascii="Sylfaen" w:hAnsi="Sylfaen"/>
          <w:color w:val="000000"/>
          <w:sz w:val="20"/>
          <w:lang w:val="ka-GE"/>
        </w:rPr>
        <w:t xml:space="preserve">ი, რომელიც ახორციელებს რეალურ დროში კომუნიკაციებს. იგი </w:t>
      </w:r>
      <w:r w:rsidR="00506C77">
        <w:rPr>
          <w:rFonts w:ascii="Sylfaen" w:hAnsi="Sylfaen"/>
          <w:color w:val="000000"/>
          <w:sz w:val="20"/>
          <w:lang w:val="ka-GE"/>
        </w:rPr>
        <w:t>აწვდის მომხმარებელს მუდმივად განახლებულ ინფორმაციას სერვერიდან, რაც კლიენტისთვის საკმაოდ</w:t>
      </w:r>
      <w:r w:rsidR="00B24EE4">
        <w:rPr>
          <w:rFonts w:ascii="Sylfaen" w:hAnsi="Sylfaen"/>
          <w:color w:val="000000"/>
          <w:sz w:val="20"/>
          <w:lang w:val="ka-GE"/>
        </w:rPr>
        <w:t xml:space="preserve"> </w:t>
      </w:r>
      <w:r w:rsidR="00506C77">
        <w:rPr>
          <w:rFonts w:ascii="Sylfaen" w:hAnsi="Sylfaen"/>
          <w:color w:val="000000"/>
          <w:sz w:val="20"/>
          <w:lang w:val="ka-GE"/>
        </w:rPr>
        <w:t>მოსახერხებელია</w:t>
      </w:r>
      <w:r w:rsidR="00B24EE4">
        <w:rPr>
          <w:rFonts w:ascii="Sylfaen" w:hAnsi="Sylfaen"/>
          <w:color w:val="000000"/>
          <w:sz w:val="20"/>
          <w:lang w:val="ka-GE"/>
        </w:rPr>
        <w:t xml:space="preserve">. </w:t>
      </w:r>
      <w:r w:rsidR="00B24EE4" w:rsidRPr="00BF4FAE">
        <w:rPr>
          <w:rFonts w:ascii="Sylfaen" w:hAnsi="Sylfaen"/>
          <w:color w:val="000000"/>
          <w:sz w:val="20"/>
          <w:lang w:val="ka-GE"/>
        </w:rPr>
        <w:t xml:space="preserve">D3.js </w:t>
      </w:r>
      <w:r w:rsidR="00B24EE4">
        <w:rPr>
          <w:rFonts w:ascii="Sylfaen" w:hAnsi="Sylfaen"/>
          <w:color w:val="000000"/>
          <w:sz w:val="20"/>
          <w:lang w:val="ka-GE"/>
        </w:rPr>
        <w:t xml:space="preserve">კი გვაძლევს საშუალებას </w:t>
      </w:r>
      <w:r w:rsidR="00B24EE4" w:rsidRPr="00BF4FAE">
        <w:rPr>
          <w:rFonts w:ascii="Sylfaen" w:hAnsi="Sylfaen"/>
          <w:color w:val="000000"/>
          <w:sz w:val="20"/>
          <w:lang w:val="ka-GE"/>
        </w:rPr>
        <w:t>Web-</w:t>
      </w:r>
      <w:r w:rsidR="00BF4FAE">
        <w:rPr>
          <w:rFonts w:ascii="Sylfaen" w:hAnsi="Sylfaen"/>
          <w:color w:val="000000"/>
          <w:sz w:val="20"/>
          <w:lang w:val="ka-GE"/>
        </w:rPr>
        <w:t xml:space="preserve">ში შევქმნათ და ვმართოთ სასურველი ანიმაციები და გრაფიკული ნახაზები. ამ ორი ტექნოლოგიის გაეთიანებით კი ვიღებთ ახალ მიდგომას, </w:t>
      </w:r>
      <w:r w:rsidR="00506C77">
        <w:rPr>
          <w:rFonts w:ascii="Sylfaen" w:hAnsi="Sylfaen"/>
          <w:color w:val="000000"/>
          <w:sz w:val="20"/>
          <w:lang w:val="ka-GE"/>
        </w:rPr>
        <w:t>რომელიც რეალურ დროში მო</w:t>
      </w:r>
      <w:r w:rsidR="00BF4FAE">
        <w:rPr>
          <w:rFonts w:ascii="Sylfaen" w:hAnsi="Sylfaen"/>
          <w:color w:val="000000"/>
          <w:sz w:val="20"/>
          <w:lang w:val="ka-GE"/>
        </w:rPr>
        <w:t>ნ</w:t>
      </w:r>
      <w:r w:rsidR="00506C77">
        <w:rPr>
          <w:rFonts w:ascii="Sylfaen" w:hAnsi="Sylfaen"/>
          <w:color w:val="000000"/>
          <w:sz w:val="20"/>
          <w:lang w:val="ka-GE"/>
        </w:rPr>
        <w:t>ა</w:t>
      </w:r>
      <w:r w:rsidR="00BF4FAE">
        <w:rPr>
          <w:rFonts w:ascii="Sylfaen" w:hAnsi="Sylfaen"/>
          <w:color w:val="000000"/>
          <w:sz w:val="20"/>
          <w:lang w:val="ka-GE"/>
        </w:rPr>
        <w:t xml:space="preserve">ცემთა ვიზუალიზაციის სახელითაა ცნობილი.  სწორედ ეს მიდგომა გვაძლევს საშუალებას შევქმნათ თანამედროვე </w:t>
      </w:r>
      <w:r w:rsidR="00BF4FAE">
        <w:rPr>
          <w:rFonts w:ascii="Sylfaen" w:hAnsi="Sylfaen"/>
          <w:color w:val="000000"/>
          <w:sz w:val="20"/>
        </w:rPr>
        <w:t xml:space="preserve">Web </w:t>
      </w:r>
      <w:r w:rsidR="00BF4FAE">
        <w:rPr>
          <w:rFonts w:ascii="Sylfaen" w:hAnsi="Sylfaen"/>
          <w:color w:val="000000"/>
          <w:sz w:val="20"/>
          <w:lang w:val="ka-GE"/>
        </w:rPr>
        <w:t>აპლიკაციები.</w:t>
      </w:r>
    </w:p>
    <w:p w:rsidR="003E16D2" w:rsidRPr="00B52822" w:rsidRDefault="00886C0C" w:rsidP="00B52822">
      <w:pPr>
        <w:shd w:val="clear" w:color="auto" w:fill="FFFFFF"/>
        <w:spacing w:before="120" w:after="60" w:line="240" w:lineRule="auto"/>
        <w:ind w:left="482"/>
        <w:rPr>
          <w:rFonts w:ascii="Arial" w:hAnsi="Arial" w:cs="Arial"/>
          <w:color w:val="000000"/>
          <w:sz w:val="20"/>
          <w:lang w:val="ka-GE"/>
        </w:rPr>
      </w:pPr>
      <w:r w:rsidRPr="00B24EE4">
        <w:rPr>
          <w:sz w:val="20"/>
          <w:lang w:val="ka-GE"/>
        </w:rPr>
        <w:t xml:space="preserve"> </w:t>
      </w:r>
      <w:r w:rsidRPr="00134D3E">
        <w:rPr>
          <w:rFonts w:ascii="Sylfaen" w:hAnsi="Sylfaen"/>
          <w:sz w:val="20"/>
          <w:lang w:val="ka-GE"/>
        </w:rPr>
        <w:t xml:space="preserve"> </w:t>
      </w:r>
    </w:p>
    <w:p w:rsidR="00822B18" w:rsidRPr="00E17635" w:rsidRDefault="00822B18" w:rsidP="00200AE9">
      <w:pPr>
        <w:pStyle w:val="KEYWORD"/>
        <w:rPr>
          <w:rFonts w:ascii="Sylfaen" w:hAnsi="Sylfaen"/>
          <w:b/>
          <w:sz w:val="20"/>
          <w:lang w:val="ka-GE"/>
        </w:rPr>
      </w:pPr>
      <w:r>
        <w:rPr>
          <w:rFonts w:ascii="Sylfaen" w:hAnsi="Sylfaen"/>
          <w:b/>
          <w:sz w:val="20"/>
          <w:lang w:val="ka-GE"/>
        </w:rPr>
        <w:t xml:space="preserve">გასაღები სიტვვები - </w:t>
      </w:r>
      <w:r w:rsidR="00E17635" w:rsidRPr="00E17635">
        <w:rPr>
          <w:rFonts w:ascii="Sylfaen" w:hAnsi="Sylfaen"/>
          <w:sz w:val="20"/>
          <w:lang w:val="ka-GE"/>
        </w:rPr>
        <w:t xml:space="preserve">ASP.NET SignalR, D3.js, JavaScript, SVG, </w:t>
      </w:r>
      <w:r w:rsidR="00E17635">
        <w:rPr>
          <w:rFonts w:ascii="Sylfaen" w:hAnsi="Sylfaen"/>
          <w:sz w:val="20"/>
          <w:lang w:val="ka-GE"/>
        </w:rPr>
        <w:t>Web</w:t>
      </w:r>
      <w:r w:rsidR="00E17635" w:rsidRPr="00E17635">
        <w:rPr>
          <w:rFonts w:ascii="Sylfaen" w:hAnsi="Sylfaen"/>
          <w:sz w:val="20"/>
          <w:lang w:val="ka-GE"/>
        </w:rPr>
        <w:t xml:space="preserve"> </w:t>
      </w:r>
    </w:p>
    <w:p w:rsidR="003410C8" w:rsidRPr="00134D3E" w:rsidRDefault="00134D3E" w:rsidP="00F964F4">
      <w:pPr>
        <w:pStyle w:val="CCCLINE"/>
        <w:framePr w:w="4631" w:wrap="notBeside" w:hAnchor="page" w:x="3551"/>
        <w:rPr>
          <w:rFonts w:ascii="Sylfaen" w:hAnsi="Sylfaen"/>
          <w:color w:val="000000"/>
          <w:spacing w:val="0"/>
          <w:lang w:val="ka-GE"/>
        </w:rPr>
      </w:pPr>
      <w:r>
        <w:rPr>
          <w:rFonts w:ascii="Sylfaen" w:hAnsi="Sylfaen"/>
          <w:color w:val="000000"/>
          <w:spacing w:val="0"/>
          <w:lang w:val="ka-GE"/>
        </w:rPr>
        <w:t>2017-2018 სასწ.წელი</w:t>
      </w:r>
      <w:r w:rsidR="00F964F4" w:rsidRPr="00BF4FAE">
        <w:rPr>
          <w:color w:val="000000"/>
          <w:spacing w:val="0"/>
          <w:lang w:val="ka-GE"/>
        </w:rPr>
        <w:t xml:space="preserve">        </w:t>
      </w:r>
      <w:r>
        <w:rPr>
          <w:rFonts w:ascii="Sylfaen" w:hAnsi="Sylfaen"/>
          <w:color w:val="000000"/>
          <w:spacing w:val="0"/>
          <w:lang w:val="ka-GE"/>
        </w:rPr>
        <w:t>თსუ კომპიუტერულ მეცნიერებათა დეპარტამენტი</w:t>
      </w:r>
    </w:p>
    <w:p w:rsidR="003410C8" w:rsidRDefault="003410C8">
      <w:pPr>
        <w:pStyle w:val="PARAGRAPHnoindent"/>
        <w:spacing w:before="120"/>
        <w:jc w:val="center"/>
        <w:rPr>
          <w:color w:val="000000"/>
        </w:rPr>
      </w:pPr>
      <w:r>
        <w:rPr>
          <w:color w:val="000000"/>
        </w:rPr>
        <w:t>——————————</w:t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>
        <w:rPr>
          <w:rFonts w:ascii="Times New Roman" w:hAnsi="Times New Roman"/>
          <w:color w:val="000000"/>
          <w:position w:val="-2"/>
        </w:rPr>
        <w:t xml:space="preserve">   </w:t>
      </w:r>
      <w:r>
        <w:rPr>
          <w:color w:val="000000"/>
        </w:rPr>
        <w:t>——————————</w:t>
      </w:r>
    </w:p>
    <w:p w:rsidR="003410C8" w:rsidRPr="00822B18" w:rsidRDefault="003410C8" w:rsidP="00822B18">
      <w:pPr>
        <w:pStyle w:val="Heading1"/>
        <w:rPr>
          <w:rFonts w:ascii="Sylfaen" w:hAnsi="Sylfaen"/>
          <w:color w:val="000000"/>
          <w:sz w:val="24"/>
          <w:szCs w:val="24"/>
          <w:lang w:val="ka-GE"/>
        </w:rPr>
        <w:sectPr w:rsidR="003410C8" w:rsidRPr="00822B18" w:rsidSect="006925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5" w:right="605" w:bottom="360" w:left="720" w:header="605" w:footer="72" w:gutter="0"/>
          <w:cols w:space="240"/>
          <w:titlePg/>
        </w:sectPr>
      </w:pPr>
      <w:r w:rsidRPr="00134D3E">
        <w:rPr>
          <w:color w:val="000000"/>
          <w:sz w:val="24"/>
          <w:szCs w:val="24"/>
        </w:rPr>
        <w:t>1</w:t>
      </w:r>
      <w:r w:rsidRPr="00134D3E">
        <w:rPr>
          <w:color w:val="000000"/>
          <w:sz w:val="24"/>
          <w:szCs w:val="24"/>
        </w:rPr>
        <w:tab/>
      </w:r>
      <w:r w:rsidR="00822B18">
        <w:rPr>
          <w:rFonts w:ascii="Sylfaen" w:hAnsi="Sylfaen"/>
          <w:color w:val="000000"/>
          <w:sz w:val="24"/>
          <w:szCs w:val="24"/>
          <w:lang w:val="ka-GE"/>
        </w:rPr>
        <w:t>შესავალი</w:t>
      </w:r>
    </w:p>
    <w:p w:rsidR="00A9541B" w:rsidRDefault="002D0344" w:rsidP="002D0344">
      <w:pPr>
        <w:pStyle w:val="PARAGRAPH"/>
        <w:spacing w:line="240" w:lineRule="auto"/>
        <w:ind w:firstLine="567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დღესდღეობით </w:t>
      </w:r>
      <w:r w:rsidRPr="00C01196">
        <w:rPr>
          <w:rFonts w:ascii="Sylfaen" w:hAnsi="Sylfaen"/>
          <w:sz w:val="22"/>
          <w:szCs w:val="22"/>
          <w:lang w:val="ka-GE"/>
        </w:rPr>
        <w:t>Web-</w:t>
      </w:r>
      <w:r>
        <w:rPr>
          <w:rFonts w:ascii="Sylfaen" w:hAnsi="Sylfaen"/>
          <w:sz w:val="22"/>
          <w:szCs w:val="22"/>
          <w:lang w:val="ka-GE"/>
        </w:rPr>
        <w:t>ი სინათლის სისწრაფით ვითარდება. ის გამუდმებით იცვლება და ეს ცვლილებები</w:t>
      </w:r>
      <w:r w:rsidR="008066C7">
        <w:rPr>
          <w:rFonts w:ascii="Sylfaen" w:hAnsi="Sylfaen"/>
          <w:sz w:val="22"/>
          <w:szCs w:val="22"/>
          <w:lang w:val="ka-GE"/>
        </w:rPr>
        <w:t>,</w:t>
      </w:r>
      <w:r>
        <w:rPr>
          <w:rFonts w:ascii="Sylfaen" w:hAnsi="Sylfaen"/>
          <w:sz w:val="22"/>
          <w:szCs w:val="22"/>
          <w:lang w:val="ka-GE"/>
        </w:rPr>
        <w:t xml:space="preserve"> თუ ახალი სტანდარტები</w:t>
      </w:r>
      <w:r w:rsidR="008066C7">
        <w:rPr>
          <w:rFonts w:ascii="Sylfaen" w:hAnsi="Sylfaen"/>
          <w:sz w:val="22"/>
          <w:szCs w:val="22"/>
          <w:lang w:val="ka-GE"/>
        </w:rPr>
        <w:t>,</w:t>
      </w:r>
      <w:r>
        <w:rPr>
          <w:rFonts w:ascii="Sylfaen" w:hAnsi="Sylfaen"/>
          <w:sz w:val="22"/>
          <w:szCs w:val="22"/>
          <w:lang w:val="ka-GE"/>
        </w:rPr>
        <w:t xml:space="preserve"> ვერცერთ </w:t>
      </w:r>
      <w:r w:rsidRPr="00C01196">
        <w:rPr>
          <w:rFonts w:ascii="Sylfaen" w:hAnsi="Sylfaen"/>
          <w:sz w:val="22"/>
          <w:szCs w:val="22"/>
          <w:lang w:val="ka-GE"/>
        </w:rPr>
        <w:t xml:space="preserve">Web </w:t>
      </w:r>
      <w:r>
        <w:rPr>
          <w:rFonts w:ascii="Sylfaen" w:hAnsi="Sylfaen"/>
          <w:sz w:val="22"/>
          <w:szCs w:val="22"/>
          <w:lang w:val="ka-GE"/>
        </w:rPr>
        <w:t xml:space="preserve">დეველოპერს გულგრილს ვერ დატოვებს. ჩვენს ეპოქაში </w:t>
      </w:r>
      <w:r w:rsidR="00B31B38">
        <w:rPr>
          <w:rFonts w:ascii="Sylfaen" w:hAnsi="Sylfaen"/>
          <w:sz w:val="22"/>
          <w:szCs w:val="22"/>
          <w:lang w:val="ka-GE"/>
        </w:rPr>
        <w:t xml:space="preserve"> </w:t>
      </w:r>
      <w:r w:rsidR="00C01196" w:rsidRPr="00C01196">
        <w:rPr>
          <w:rFonts w:ascii="Sylfaen" w:hAnsi="Sylfaen"/>
          <w:sz w:val="22"/>
          <w:szCs w:val="22"/>
          <w:lang w:val="ka-GE"/>
        </w:rPr>
        <w:t>Web</w:t>
      </w:r>
      <w:r w:rsidR="00C01196">
        <w:rPr>
          <w:rFonts w:ascii="Sylfaen" w:hAnsi="Sylfaen"/>
          <w:sz w:val="22"/>
          <w:szCs w:val="22"/>
          <w:lang w:val="ka-GE"/>
        </w:rPr>
        <w:t xml:space="preserve"> სამყარომ</w:t>
      </w:r>
      <w:r w:rsidR="00D937DA">
        <w:rPr>
          <w:rFonts w:ascii="Sylfaen" w:hAnsi="Sylfaen"/>
          <w:sz w:val="22"/>
          <w:szCs w:val="22"/>
          <w:lang w:val="ka-GE"/>
        </w:rPr>
        <w:t xml:space="preserve"> შემოგვთავაზა უახლესი გამოწვევა</w:t>
      </w:r>
      <w:r w:rsidR="00C01196">
        <w:rPr>
          <w:rFonts w:ascii="Sylfaen" w:hAnsi="Sylfaen"/>
          <w:sz w:val="22"/>
          <w:szCs w:val="22"/>
          <w:lang w:val="ka-GE"/>
        </w:rPr>
        <w:t xml:space="preserve">, რომელიც რეალურ დროში კომუნიკაციების სახელითაა ცნობილი. ასეთი ტიპის კომუნიკაციების დროს, სერვერი მყისიერად აწვდის </w:t>
      </w:r>
      <w:r w:rsidR="008066C7">
        <w:rPr>
          <w:rFonts w:ascii="Sylfaen" w:hAnsi="Sylfaen"/>
          <w:sz w:val="22"/>
          <w:szCs w:val="22"/>
          <w:lang w:val="ka-GE"/>
        </w:rPr>
        <w:t>ახალ ინფორმაციას კლიენ</w:t>
      </w:r>
      <w:r w:rsidR="00C01196">
        <w:rPr>
          <w:rFonts w:ascii="Sylfaen" w:hAnsi="Sylfaen"/>
          <w:sz w:val="22"/>
          <w:szCs w:val="22"/>
          <w:lang w:val="ka-GE"/>
        </w:rPr>
        <w:t>ტს.</w:t>
      </w:r>
      <w:r w:rsidR="008066C7">
        <w:rPr>
          <w:rFonts w:ascii="Sylfaen" w:hAnsi="Sylfaen"/>
          <w:sz w:val="22"/>
          <w:szCs w:val="22"/>
          <w:lang w:val="ka-GE"/>
        </w:rPr>
        <w:t xml:space="preserve"> </w:t>
      </w:r>
      <w:r w:rsidR="00C01196">
        <w:rPr>
          <w:rFonts w:ascii="Sylfaen" w:hAnsi="Sylfaen"/>
          <w:sz w:val="22"/>
          <w:szCs w:val="22"/>
          <w:lang w:val="ka-GE"/>
        </w:rPr>
        <w:t>კომუნიკაციები შესაძლოა ი</w:t>
      </w:r>
      <w:r w:rsidR="000B729D">
        <w:rPr>
          <w:rFonts w:ascii="Sylfaen" w:hAnsi="Sylfaen"/>
          <w:sz w:val="22"/>
          <w:szCs w:val="22"/>
          <w:lang w:val="ka-GE"/>
        </w:rPr>
        <w:t>ყოს ონლაინ მიმოწერის ფორმით ან</w:t>
      </w:r>
      <w:r w:rsidR="00C01196">
        <w:rPr>
          <w:rFonts w:ascii="Sylfaen" w:hAnsi="Sylfaen"/>
          <w:sz w:val="22"/>
          <w:szCs w:val="22"/>
          <w:lang w:val="ka-GE"/>
        </w:rPr>
        <w:t xml:space="preserve"> შეტყობინების</w:t>
      </w:r>
      <w:r w:rsidR="00E119FA">
        <w:rPr>
          <w:rFonts w:ascii="Sylfaen" w:hAnsi="Sylfaen"/>
          <w:sz w:val="22"/>
          <w:szCs w:val="22"/>
          <w:lang w:val="ka-GE"/>
        </w:rPr>
        <w:t xml:space="preserve"> სახით</w:t>
      </w:r>
      <w:r w:rsidR="00C01196">
        <w:rPr>
          <w:rFonts w:ascii="Sylfaen" w:hAnsi="Sylfaen"/>
          <w:sz w:val="22"/>
          <w:szCs w:val="22"/>
          <w:lang w:val="ka-GE"/>
        </w:rPr>
        <w:t>.</w:t>
      </w:r>
      <w:r w:rsidR="007B29CE">
        <w:rPr>
          <w:rFonts w:ascii="Sylfaen" w:hAnsi="Sylfaen"/>
          <w:sz w:val="22"/>
          <w:szCs w:val="22"/>
          <w:lang w:val="ka-GE"/>
        </w:rPr>
        <w:t xml:space="preserve"> ასეთ ტექნოლოგიას იყენებენ</w:t>
      </w:r>
      <w:r w:rsidR="00C01196">
        <w:rPr>
          <w:rFonts w:ascii="Sylfaen" w:hAnsi="Sylfaen"/>
          <w:sz w:val="22"/>
          <w:szCs w:val="22"/>
          <w:lang w:val="ka-GE"/>
        </w:rPr>
        <w:t xml:space="preserve"> ისეთი პოპულარული და შთამბეჭდავი აპლიკაციები, როგორიცაა </w:t>
      </w:r>
      <w:r w:rsidR="00C01196" w:rsidRPr="00C01196">
        <w:rPr>
          <w:rFonts w:ascii="Sylfaen" w:hAnsi="Sylfaen"/>
          <w:sz w:val="22"/>
          <w:szCs w:val="22"/>
          <w:lang w:val="ka-GE"/>
        </w:rPr>
        <w:t>Facebook, Twitter</w:t>
      </w:r>
      <w:r w:rsidR="00381AFD">
        <w:rPr>
          <w:rFonts w:ascii="Sylfaen" w:hAnsi="Sylfaen"/>
          <w:sz w:val="22"/>
          <w:szCs w:val="22"/>
          <w:lang w:val="ka-GE"/>
        </w:rPr>
        <w:t>.</w:t>
      </w:r>
      <w:r w:rsidR="008066C7">
        <w:rPr>
          <w:rFonts w:ascii="Sylfaen" w:hAnsi="Sylfaen"/>
          <w:sz w:val="22"/>
          <w:szCs w:val="22"/>
          <w:lang w:val="ka-GE"/>
        </w:rPr>
        <w:t xml:space="preserve"> ასეთივე ტექნოლოგიას</w:t>
      </w:r>
      <w:r w:rsidR="00381AFD">
        <w:rPr>
          <w:rFonts w:ascii="Sylfaen" w:hAnsi="Sylfaen"/>
          <w:sz w:val="22"/>
          <w:szCs w:val="22"/>
          <w:lang w:val="ka-GE"/>
        </w:rPr>
        <w:t xml:space="preserve"> იყენებენ</w:t>
      </w:r>
      <w:r w:rsidR="00C01196">
        <w:rPr>
          <w:rFonts w:ascii="Sylfaen" w:hAnsi="Sylfaen"/>
          <w:sz w:val="22"/>
          <w:szCs w:val="22"/>
          <w:lang w:val="ka-GE"/>
        </w:rPr>
        <w:t xml:space="preserve"> რეალურ დროში მომუშავე </w:t>
      </w:r>
      <w:r w:rsidR="00381AFD">
        <w:rPr>
          <w:rFonts w:ascii="Sylfaen" w:hAnsi="Sylfaen"/>
          <w:sz w:val="22"/>
          <w:szCs w:val="22"/>
          <w:lang w:val="ka-GE"/>
        </w:rPr>
        <w:t xml:space="preserve">ფინანსური ინფორმაციის გასაცვლელად. კლიენტს შეუძლია </w:t>
      </w:r>
      <w:r w:rsidR="00A84D18">
        <w:rPr>
          <w:rFonts w:ascii="Sylfaen" w:hAnsi="Sylfaen"/>
          <w:sz w:val="22"/>
          <w:szCs w:val="22"/>
          <w:lang w:val="ka-GE"/>
        </w:rPr>
        <w:t>მყისიერად</w:t>
      </w:r>
      <w:r w:rsidR="00381AFD">
        <w:rPr>
          <w:rFonts w:ascii="Sylfaen" w:hAnsi="Sylfaen"/>
          <w:sz w:val="22"/>
          <w:szCs w:val="22"/>
          <w:lang w:val="ka-GE"/>
        </w:rPr>
        <w:t xml:space="preserve"> მიიღოს მისთვის</w:t>
      </w:r>
      <w:r w:rsidR="00A84D18">
        <w:rPr>
          <w:rFonts w:ascii="Sylfaen" w:hAnsi="Sylfaen"/>
          <w:sz w:val="22"/>
          <w:szCs w:val="22"/>
          <w:lang w:val="ka-GE"/>
        </w:rPr>
        <w:t xml:space="preserve"> საჭირო</w:t>
      </w:r>
      <w:r w:rsidR="00381AFD">
        <w:rPr>
          <w:rFonts w:ascii="Sylfaen" w:hAnsi="Sylfaen"/>
          <w:sz w:val="22"/>
          <w:szCs w:val="22"/>
          <w:lang w:val="ka-GE"/>
        </w:rPr>
        <w:t xml:space="preserve"> ინფორმაცია და მართოს ის მისი სურვილის მიხედვით.</w:t>
      </w:r>
    </w:p>
    <w:p w:rsidR="00381AFD" w:rsidRDefault="00C25BAD" w:rsidP="002D0344">
      <w:pPr>
        <w:pStyle w:val="PARAGRAPH"/>
        <w:spacing w:line="240" w:lineRule="auto"/>
        <w:ind w:firstLine="567"/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კიდევ ერთი დიდი ნახტომი </w:t>
      </w:r>
      <w:r w:rsidRPr="00940013">
        <w:rPr>
          <w:rFonts w:ascii="Sylfaen" w:hAnsi="Sylfaen"/>
          <w:sz w:val="22"/>
          <w:szCs w:val="22"/>
          <w:lang w:val="ka-GE"/>
        </w:rPr>
        <w:t>Web-</w:t>
      </w:r>
      <w:r>
        <w:rPr>
          <w:rFonts w:ascii="Sylfaen" w:hAnsi="Sylfaen"/>
          <w:sz w:val="22"/>
          <w:szCs w:val="22"/>
          <w:lang w:val="ka-GE"/>
        </w:rPr>
        <w:t>მა განიცადა მონაცემთა ვიზუალიზაციის სფეროში.</w:t>
      </w:r>
      <w:r w:rsidR="00940013" w:rsidRPr="00940013">
        <w:rPr>
          <w:rFonts w:ascii="Sylfaen" w:hAnsi="Sylfaen"/>
          <w:sz w:val="22"/>
          <w:szCs w:val="22"/>
          <w:lang w:val="ka-GE"/>
        </w:rPr>
        <w:t xml:space="preserve"> </w:t>
      </w:r>
      <w:r w:rsidR="00940013">
        <w:rPr>
          <w:rFonts w:ascii="Sylfaen" w:hAnsi="Sylfaen"/>
          <w:sz w:val="22"/>
          <w:szCs w:val="22"/>
          <w:lang w:val="ka-GE"/>
        </w:rPr>
        <w:t>HTML5</w:t>
      </w:r>
      <w:r w:rsidR="00940013" w:rsidRPr="00940013">
        <w:rPr>
          <w:rFonts w:ascii="Sylfaen" w:hAnsi="Sylfaen"/>
          <w:sz w:val="22"/>
          <w:szCs w:val="22"/>
          <w:lang w:val="ka-GE"/>
        </w:rPr>
        <w:t xml:space="preserve"> Canvas </w:t>
      </w:r>
      <w:r w:rsidR="00940013">
        <w:rPr>
          <w:rFonts w:ascii="Sylfaen" w:hAnsi="Sylfaen"/>
          <w:sz w:val="22"/>
          <w:szCs w:val="22"/>
          <w:lang w:val="ka-GE"/>
        </w:rPr>
        <w:t>და Scalar Vector Graphics</w:t>
      </w:r>
      <w:r w:rsidR="00940013" w:rsidRPr="00D937DA">
        <w:rPr>
          <w:rFonts w:ascii="Sylfaen" w:hAnsi="Sylfaen"/>
          <w:sz w:val="22"/>
          <w:szCs w:val="22"/>
          <w:lang w:val="ka-GE"/>
        </w:rPr>
        <w:t xml:space="preserve"> (SVG) </w:t>
      </w:r>
      <w:r w:rsidR="00940013">
        <w:rPr>
          <w:rFonts w:ascii="Sylfaen" w:hAnsi="Sylfaen"/>
          <w:sz w:val="22"/>
          <w:szCs w:val="22"/>
          <w:lang w:val="ka-GE"/>
        </w:rPr>
        <w:t xml:space="preserve"> </w:t>
      </w:r>
      <w:r w:rsidR="00940013" w:rsidRPr="00D937DA">
        <w:rPr>
          <w:rFonts w:ascii="Sylfaen" w:hAnsi="Sylfaen"/>
          <w:sz w:val="22"/>
          <w:szCs w:val="22"/>
          <w:lang w:val="ka-GE"/>
        </w:rPr>
        <w:t xml:space="preserve">Web </w:t>
      </w:r>
      <w:r w:rsidR="00D937DA">
        <w:rPr>
          <w:rFonts w:ascii="Sylfaen" w:hAnsi="Sylfaen"/>
          <w:sz w:val="22"/>
          <w:szCs w:val="22"/>
          <w:lang w:val="ka-GE"/>
        </w:rPr>
        <w:t>ტექნოლოგიებია, რომლებიც</w:t>
      </w:r>
      <w:r w:rsidR="008066C7">
        <w:rPr>
          <w:rFonts w:ascii="Sylfaen" w:hAnsi="Sylfaen"/>
          <w:sz w:val="22"/>
          <w:szCs w:val="22"/>
          <w:lang w:val="ka-GE"/>
        </w:rPr>
        <w:t xml:space="preserve"> გვაძლევენ</w:t>
      </w:r>
      <w:r w:rsidR="00940013">
        <w:rPr>
          <w:rFonts w:ascii="Sylfaen" w:hAnsi="Sylfaen"/>
          <w:sz w:val="22"/>
          <w:szCs w:val="22"/>
          <w:lang w:val="ka-GE"/>
        </w:rPr>
        <w:t xml:space="preserve"> საშუალებას შევქმნათ </w:t>
      </w:r>
      <w:r w:rsidR="00D937DA">
        <w:rPr>
          <w:rFonts w:ascii="Sylfaen" w:hAnsi="Sylfaen"/>
          <w:sz w:val="22"/>
          <w:szCs w:val="22"/>
          <w:lang w:val="ka-GE"/>
        </w:rPr>
        <w:t xml:space="preserve">მრავალფეროვანი გრაფიკები </w:t>
      </w:r>
      <w:r w:rsidR="00D937DA" w:rsidRPr="00D937DA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>Browser-</w:t>
      </w:r>
      <w:r w:rsidR="00D937DA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 xml:space="preserve">ში, </w:t>
      </w:r>
      <w:r w:rsidR="00D937DA">
        <w:rPr>
          <w:rFonts w:ascii="Helvetica" w:hAnsi="Helvetica"/>
          <w:color w:val="333333"/>
          <w:sz w:val="21"/>
          <w:szCs w:val="21"/>
          <w:shd w:val="clear" w:color="auto" w:fill="FFFFFF"/>
          <w:lang w:val="ka-GE"/>
        </w:rPr>
        <w:t xml:space="preserve">Flash </w:t>
      </w:r>
      <w:r w:rsidR="00D937DA" w:rsidRPr="00D937DA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 xml:space="preserve">ან Silverlight </w:t>
      </w:r>
      <w:r w:rsidR="00D937DA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 xml:space="preserve">პლაგინების გამოყენების გარეშე. ერთ-ერთი ყველაზე გავრცელებული მაგალითი გრაფიკის გამოყენებისა </w:t>
      </w:r>
      <w:r w:rsidR="00D937DA" w:rsidRPr="00D937DA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>Browser-</w:t>
      </w:r>
      <w:r w:rsidR="00D937DA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 xml:space="preserve">ში არის </w:t>
      </w:r>
      <w:r w:rsidR="00D937DA" w:rsidRPr="00D937DA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>ინტერაქტიული სქემები</w:t>
      </w:r>
      <w:r w:rsidR="00AE483D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 xml:space="preserve">. </w:t>
      </w:r>
      <w:r w:rsidR="008066C7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>ასეთი სქემები შესაძლოა იყოს</w:t>
      </w:r>
      <w:r w:rsidR="00AE483D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 xml:space="preserve"> როგორც ხაზოვანი</w:t>
      </w:r>
      <w:r w:rsidR="008066C7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>,</w:t>
      </w:r>
      <w:r w:rsidR="00AE483D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 xml:space="preserve"> ასევე რთული 3</w:t>
      </w:r>
      <w:r w:rsidR="00AE483D" w:rsidRPr="00AE483D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 xml:space="preserve">D </w:t>
      </w:r>
      <w:r w:rsidR="00AE483D">
        <w:rPr>
          <w:rFonts w:ascii="Sylfaen" w:hAnsi="Sylfaen"/>
          <w:color w:val="333333"/>
          <w:sz w:val="21"/>
          <w:szCs w:val="21"/>
          <w:shd w:val="clear" w:color="auto" w:fill="FFFFFF"/>
          <w:lang w:val="ka-GE"/>
        </w:rPr>
        <w:t>გამოსახულებით.</w:t>
      </w:r>
    </w:p>
    <w:p w:rsidR="009E5269" w:rsidRPr="007D5B1F" w:rsidRDefault="00AE483D" w:rsidP="007D5B1F">
      <w:pPr>
        <w:pStyle w:val="PARAGRAPH"/>
        <w:spacing w:line="240" w:lineRule="auto"/>
        <w:ind w:firstLine="567"/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</w:pP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რეალურ დროში კომუნიკაციების და მონაცემთა ვიზუალიზაციის შერწყმით შესაძლებელია შეიქმნას მძლავრი Web აპლიკაცია, რომელიც შემკვეთის ნებისმიერ სურვილს დააკმაყოფილებს.</w:t>
      </w:r>
      <w:r w:rsidR="00550AD0"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ამ სტატიაში განხილული იქნება </w:t>
      </w:r>
      <w:r w:rsidR="00502D44"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ASP.NET SignalR-ი და JavaScript-ის გრაფიკული ბიბ</w:t>
      </w:r>
      <w:r w:rsidR="000B729D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ლიოთეკა D3, რომელთა კომბინაციით, ან თითოეულის</w:t>
      </w:r>
      <w:r w:rsidR="00502D44"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გამოყენებით ჩვენს აპლიკაციას მრავალფეროვნებას და მოქნილობას შევძენთ.</w:t>
      </w:r>
    </w:p>
    <w:p w:rsidR="00B26F77" w:rsidRPr="00B26F77" w:rsidRDefault="003410C8" w:rsidP="00B26F77">
      <w:pPr>
        <w:pStyle w:val="Heading1"/>
        <w:rPr>
          <w:rFonts w:ascii="Sylfaen" w:hAnsi="Sylfaen" w:cs="Arial"/>
          <w:bCs/>
          <w:color w:val="000000"/>
          <w:lang w:val="ka-GE"/>
        </w:rPr>
      </w:pPr>
      <w:r w:rsidRPr="00B31B38">
        <w:rPr>
          <w:color w:val="000000"/>
          <w:lang w:val="ka-GE"/>
        </w:rPr>
        <w:t>2</w:t>
      </w:r>
      <w:r w:rsidRPr="00B31B38">
        <w:rPr>
          <w:color w:val="000000"/>
          <w:lang w:val="ka-GE"/>
        </w:rPr>
        <w:tab/>
      </w:r>
      <w:r w:rsidR="00B31B38">
        <w:rPr>
          <w:rFonts w:ascii="Sylfaen" w:hAnsi="Sylfaen"/>
          <w:lang w:val="ka-GE"/>
        </w:rPr>
        <w:t>განხორციელებული სამუშაო</w:t>
      </w:r>
      <w:r w:rsidR="000F64E7">
        <w:rPr>
          <w:rFonts w:ascii="Sylfaen" w:hAnsi="Sylfaen"/>
          <w:lang w:val="ka-GE"/>
        </w:rPr>
        <w:t xml:space="preserve"> (</w:t>
      </w:r>
      <w:r w:rsidR="000F64E7">
        <w:rPr>
          <w:rFonts w:ascii="Sylfaen" w:hAnsi="Sylfaen" w:cs="Arial"/>
          <w:bCs/>
          <w:color w:val="000000"/>
          <w:lang w:val="ka-GE"/>
        </w:rPr>
        <w:t>არსებული მდგომარეობა)</w:t>
      </w:r>
    </w:p>
    <w:p w:rsidR="00550AD0" w:rsidRPr="007D5B1F" w:rsidRDefault="00550AD0" w:rsidP="00550AD0">
      <w:pPr>
        <w:pStyle w:val="PARAGRAPH"/>
        <w:spacing w:line="240" w:lineRule="auto"/>
        <w:ind w:firstLine="567"/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</w:pP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არსებობს რამოდენიმე გზა , რათა განხორციელდეს რეალურ დროში კომუნიკაცია Web აპლიკაციებში, როგორიცაა: Long Pooling, Interval Pooling, Server Sent Events, Web Sockets და სხვა. </w:t>
      </w:r>
      <w:r w:rsidR="00E870FD"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მათ შორის</w:t>
      </w:r>
      <w:r w:rsidR="00E870FD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</w:t>
      </w:r>
      <w:r w:rsidR="00DA3B9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HTML 5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Web Sockets არის ერთ-ერთი ყველაზე პო</w:t>
      </w:r>
      <w:r w:rsidR="00E870FD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პულარული </w:t>
      </w:r>
      <w:r w:rsidR="00E870FD"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გზა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. Web Sockets-მა, რომ </w:t>
      </w:r>
      <w:r w:rsidR="00DA3B9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გამართულად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იმუშაოს მას </w:t>
      </w:r>
      <w:r w:rsidR="00DA3B9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ს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ჭირდება</w:t>
      </w:r>
      <w:r w:rsidR="00DA3B9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როგორც კლიენტური მხარდაჭერა</w:t>
      </w:r>
      <w:r w:rsidR="00F9663B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,</w:t>
      </w:r>
      <w:r w:rsidR="00DA3B9A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ასევე სერვერულიც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. თუ რომელიმე</w:t>
      </w:r>
      <w:r w:rsidR="00F9663B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</w:t>
      </w:r>
      <w:r w:rsidR="00F9663B"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მხარს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არ უჭერს Web Sockets-ს</w:t>
      </w:r>
      <w:r w:rsidR="00F9663B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,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რეალურ დროში კომუნიკაცია არ დამყარდება. ასეთ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lastRenderedPageBreak/>
        <w:t xml:space="preserve">შემთხვევაში ჩვენ გვჭირდება PolyFill, რომელიც მოიცავს რამდენიმე Fallback მექანიზმს. ASP.NET SignalR უზრუნველყოფს ამ ფუნქციას უფასოდ. თუ ჩვენ გამოვიყენებთ SignalR-ს, ჩვენ აღარ მოგვიწევს ხელით აღმოვაჩინოთ ტექნოლოგიები, რომლებიც გაშვებულ პლათფორმას მხარდაჭერას უწევენ.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</w:rPr>
        <w:t>SignalR-</w:t>
      </w:r>
      <w:r w:rsidR="00F9663B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ი ყველა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</w:t>
      </w:r>
      <w:r w:rsidR="00F9663B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არხულ ლოგიკას აბსტრაგირებს, რომ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აღმოაჩინოს ყველა მათგანი და აირჩიოს საუკეთესო.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</w:rPr>
        <w:t xml:space="preserve">SignalR-ი ამოწმებს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და იყენებს ერთ-ერთ ხერხს ქვემოთ მოცემული სიიდან:</w:t>
      </w:r>
    </w:p>
    <w:p w:rsidR="00550AD0" w:rsidRPr="007D5B1F" w:rsidRDefault="00550AD0" w:rsidP="00550AD0">
      <w:pPr>
        <w:pStyle w:val="PARAGRAPH"/>
        <w:numPr>
          <w:ilvl w:val="0"/>
          <w:numId w:val="40"/>
        </w:numPr>
        <w:spacing w:line="240" w:lineRule="auto"/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</w:pPr>
      <w:r w:rsidRPr="007D5B1F">
        <w:rPr>
          <w:rFonts w:ascii="Sylfaen" w:hAnsi="Sylfaen"/>
          <w:color w:val="333333"/>
          <w:sz w:val="22"/>
          <w:szCs w:val="22"/>
          <w:shd w:val="clear" w:color="auto" w:fill="FFFFFF"/>
        </w:rPr>
        <w:t xml:space="preserve">Web Sockets: HTML5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რეალურ დროში კომუნიკაციის ფუნქცია, რო</w:t>
      </w:r>
      <w:r w:rsidR="00F9663B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მელიც იყენებს სპეციალურ პროტოკოლს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‘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</w:rPr>
        <w:t>ws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’</w:t>
      </w:r>
    </w:p>
    <w:p w:rsidR="00550AD0" w:rsidRPr="007D5B1F" w:rsidRDefault="00550AD0" w:rsidP="00550AD0">
      <w:pPr>
        <w:pStyle w:val="PARAGRAPH"/>
        <w:numPr>
          <w:ilvl w:val="0"/>
          <w:numId w:val="40"/>
        </w:numPr>
        <w:spacing w:line="240" w:lineRule="auto"/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</w:pP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Server Sent Events: HTML5 რეალურ დროში კომუნიკაციის ფუნქცია HTTP-სა და HTTPS-ზე</w:t>
      </w:r>
    </w:p>
    <w:p w:rsidR="00550AD0" w:rsidRPr="007D5B1F" w:rsidRDefault="00550AD0" w:rsidP="00550AD0">
      <w:pPr>
        <w:pStyle w:val="PARAGRAPH"/>
        <w:numPr>
          <w:ilvl w:val="0"/>
          <w:numId w:val="40"/>
        </w:numPr>
        <w:spacing w:line="240" w:lineRule="auto"/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</w:pPr>
      <w:r w:rsidRPr="007D5B1F">
        <w:rPr>
          <w:rFonts w:ascii="Sylfaen" w:hAnsi="Sylfaen"/>
          <w:color w:val="333333"/>
          <w:sz w:val="22"/>
          <w:szCs w:val="22"/>
          <w:shd w:val="clear" w:color="auto" w:fill="FFFFFF"/>
        </w:rPr>
        <w:t xml:space="preserve">Forever Frames: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ამატებს დამალულ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</w:rPr>
        <w:t>iFrames-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ს გვერდზე და მართავს კომუნიკაციას ამ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</w:rPr>
        <w:t>Frame-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ის გამოყენებით</w:t>
      </w:r>
    </w:p>
    <w:p w:rsidR="00550AD0" w:rsidRPr="007D5B1F" w:rsidRDefault="00550AD0" w:rsidP="00550AD0">
      <w:pPr>
        <w:pStyle w:val="PARAGRAPH"/>
        <w:numPr>
          <w:ilvl w:val="0"/>
          <w:numId w:val="40"/>
        </w:numPr>
        <w:spacing w:line="240" w:lineRule="auto"/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</w:pPr>
      <w:r w:rsidRPr="007D5B1F">
        <w:rPr>
          <w:rFonts w:ascii="Sylfaen" w:hAnsi="Sylfaen"/>
          <w:color w:val="333333"/>
          <w:sz w:val="22"/>
          <w:szCs w:val="22"/>
          <w:shd w:val="clear" w:color="auto" w:fill="FFFFFF"/>
        </w:rPr>
        <w:t xml:space="preserve">Long Pooling: </w:t>
      </w:r>
      <w:r w:rsidR="00F9663B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კლიენტი გამუდმებით რაიმე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ინტერვალით ითხოვს ინფორმაციას ბაზიდან, რათა </w:t>
      </w:r>
      <w:r w:rsidR="00F9663B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მუდმივად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უახლეს ინფორმაციას ფლობდეს.</w:t>
      </w:r>
    </w:p>
    <w:p w:rsidR="00550AD0" w:rsidRPr="007D5B1F" w:rsidRDefault="00550AD0" w:rsidP="00550AD0">
      <w:pPr>
        <w:pStyle w:val="PARAGRAPH"/>
        <w:spacing w:line="240" w:lineRule="auto"/>
        <w:ind w:left="480"/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</w:pPr>
    </w:p>
    <w:p w:rsidR="003410C8" w:rsidRPr="007D5B1F" w:rsidRDefault="00550AD0" w:rsidP="00550AD0">
      <w:pPr>
        <w:pStyle w:val="PARAGRAPHnoindent"/>
        <w:spacing w:line="240" w:lineRule="auto"/>
        <w:ind w:firstLine="567"/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</w:pP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     როგორც უკვე </w:t>
      </w:r>
      <w:r w:rsidR="001C2A2C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ავღნიშნეთ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, ყველა თანამედროვე Browser-ს აქვს კარგი გრაფიკული მხარდაჭერა Canvas და SVG ფუნქციონალის გამოყენებით. JavaScript API გვაძლევს საშუალებას  Browser-ზე ვმართოთ გრაფიკული გამოსახულებები კოდის მეშვეობით ისე, როგორც ჩვენ გვსურს. ახალი ტექნოლოგიის ათვისების დროს, API ძალიან მოსახერხებელი ჩანს, მაგრამ იგი ძალიან მოუქნელია, როდესაც  მარტივი გამოსახულების შექმნიდან </w:t>
      </w:r>
      <w:r w:rsidR="001C2A2C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გადავდივართ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რთულ გრაფიკულ რენდერირებაზე. ეს ის შემთხვევაა, როდესაც </w:t>
      </w:r>
      <w:r w:rsidR="001C2A2C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საჭიროა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 აბსტრაქცია, რომელიც ჩვენს საქმეს ამარტივებს. </w:t>
      </w:r>
      <w:r w:rsidRPr="001C2A2C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D3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არის </w:t>
      </w:r>
      <w:r w:rsidRPr="001C2A2C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SVG-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ს აბსტრაქცია. </w:t>
      </w:r>
      <w:r w:rsidRPr="001C2A2C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D3 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 xml:space="preserve">ამარტივებს </w:t>
      </w:r>
      <w:r w:rsidRPr="001C2A2C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SVG-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ს გამოყენებას და უ</w:t>
      </w:r>
      <w:r w:rsidR="001C2A2C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ზ</w:t>
      </w:r>
      <w:r w:rsidRPr="007D5B1F">
        <w:rPr>
          <w:rFonts w:ascii="Sylfaen" w:hAnsi="Sylfaen"/>
          <w:color w:val="333333"/>
          <w:sz w:val="22"/>
          <w:szCs w:val="22"/>
          <w:shd w:val="clear" w:color="auto" w:fill="FFFFFF"/>
          <w:lang w:val="ka-GE"/>
        </w:rPr>
        <w:t>რუნველყოფს მრავალფეროვანი გრაფიკის შექმნას.</w:t>
      </w:r>
    </w:p>
    <w:p w:rsidR="00502D44" w:rsidRPr="007D5B1F" w:rsidRDefault="00502D44" w:rsidP="00C274D8">
      <w:pPr>
        <w:pStyle w:val="PARAGRAPH"/>
        <w:spacing w:line="240" w:lineRule="auto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ab/>
      </w:r>
      <w:r w:rsidRPr="001C2A2C">
        <w:rPr>
          <w:rFonts w:ascii="Sylfaen" w:hAnsi="Sylfaen"/>
          <w:sz w:val="22"/>
          <w:szCs w:val="22"/>
          <w:lang w:val="ka-GE"/>
        </w:rPr>
        <w:t xml:space="preserve"> </w:t>
      </w:r>
      <w:r w:rsidRPr="007D5B1F">
        <w:rPr>
          <w:rFonts w:ascii="Sylfaen" w:hAnsi="Sylfaen"/>
          <w:sz w:val="22"/>
          <w:szCs w:val="22"/>
          <w:lang w:val="ka-GE"/>
        </w:rPr>
        <w:t xml:space="preserve"> ეს ორი ტექნოლოგია ძალიან მომხიბვლელია ნებისმიერი დეველოპერის</w:t>
      </w:r>
      <w:r w:rsidR="001C2A2C">
        <w:rPr>
          <w:rFonts w:ascii="Sylfaen" w:hAnsi="Sylfaen"/>
          <w:sz w:val="22"/>
          <w:szCs w:val="22"/>
          <w:lang w:val="ka-GE"/>
        </w:rPr>
        <w:t>ათვის, მაგრამ ისმის კითხვა, აქვს</w:t>
      </w:r>
      <w:r w:rsidRPr="007D5B1F">
        <w:rPr>
          <w:rFonts w:ascii="Sylfaen" w:hAnsi="Sylfaen"/>
          <w:sz w:val="22"/>
          <w:szCs w:val="22"/>
          <w:lang w:val="ka-GE"/>
        </w:rPr>
        <w:t xml:space="preserve"> თუ არა ამ ტექნოლოგიებს მინუსი? ყოველთვის ოპტიმალურია მათი გამოყენება?</w:t>
      </w:r>
      <w:r w:rsidRPr="007D5B1F">
        <w:rPr>
          <w:rFonts w:ascii="Sylfaen" w:hAnsi="Sylfaen"/>
          <w:sz w:val="22"/>
          <w:szCs w:val="22"/>
        </w:rPr>
        <w:t xml:space="preserve"> ASP.NET SignalR-</w:t>
      </w:r>
      <w:r w:rsidRPr="007D5B1F">
        <w:rPr>
          <w:rFonts w:ascii="Sylfaen" w:hAnsi="Sylfaen"/>
          <w:sz w:val="22"/>
          <w:szCs w:val="22"/>
          <w:lang w:val="ka-GE"/>
        </w:rPr>
        <w:t xml:space="preserve">ი საკმაოდ მოსახერხებელი და საიმედო მიდგომაა რეალურ დროში კომუნიკაციებისათვის, მაგრამ </w:t>
      </w:r>
      <w:r w:rsidR="007E368D">
        <w:rPr>
          <w:rFonts w:ascii="Sylfaen" w:hAnsi="Sylfaen"/>
          <w:sz w:val="22"/>
          <w:szCs w:val="22"/>
          <w:lang w:val="ka-GE"/>
        </w:rPr>
        <w:t>მას აქვს უარყოფითი მხარეებიც,</w:t>
      </w:r>
      <w:r w:rsidR="00C274D8" w:rsidRPr="007D5B1F">
        <w:rPr>
          <w:rFonts w:ascii="Sylfaen" w:hAnsi="Sylfaen"/>
          <w:sz w:val="22"/>
          <w:szCs w:val="22"/>
          <w:lang w:val="ka-GE"/>
        </w:rPr>
        <w:t xml:space="preserve"> ესენია:</w:t>
      </w:r>
    </w:p>
    <w:p w:rsidR="00C274D8" w:rsidRPr="007D5B1F" w:rsidRDefault="00C274D8" w:rsidP="00C274D8">
      <w:pPr>
        <w:pStyle w:val="PARAGRAPH"/>
        <w:numPr>
          <w:ilvl w:val="0"/>
          <w:numId w:val="42"/>
        </w:numPr>
        <w:spacing w:line="240" w:lineRule="auto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>არ გვაძლევს 100%-იან საიმედოობას კომუნიკაციისას</w:t>
      </w:r>
    </w:p>
    <w:p w:rsidR="00C274D8" w:rsidRPr="007D5B1F" w:rsidRDefault="00C274D8" w:rsidP="00C274D8">
      <w:pPr>
        <w:pStyle w:val="PARAGRAPH"/>
        <w:numPr>
          <w:ilvl w:val="0"/>
          <w:numId w:val="42"/>
        </w:numPr>
        <w:spacing w:line="240" w:lineRule="auto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>არ უნდა გამოვიყენოთ ეს ტექნოლოგია, თუ შეტყ</w:t>
      </w:r>
      <w:r w:rsidR="007E368D">
        <w:rPr>
          <w:rFonts w:ascii="Sylfaen" w:hAnsi="Sylfaen"/>
          <w:sz w:val="22"/>
          <w:szCs w:val="22"/>
          <w:lang w:val="ka-GE"/>
        </w:rPr>
        <w:t>ობინების გარანტირებული მიწოდება</w:t>
      </w:r>
      <w:r w:rsidRPr="007D5B1F">
        <w:rPr>
          <w:rFonts w:ascii="Sylfaen" w:hAnsi="Sylfaen"/>
          <w:sz w:val="22"/>
          <w:szCs w:val="22"/>
          <w:lang w:val="ka-GE"/>
        </w:rPr>
        <w:t xml:space="preserve"> პრიორიტეტული</w:t>
      </w:r>
      <w:r w:rsidR="007E368D">
        <w:rPr>
          <w:rFonts w:ascii="Sylfaen" w:hAnsi="Sylfaen"/>
          <w:sz w:val="22"/>
          <w:szCs w:val="22"/>
          <w:lang w:val="ka-GE"/>
        </w:rPr>
        <w:t>ა</w:t>
      </w:r>
      <w:r w:rsidRPr="007D5B1F">
        <w:rPr>
          <w:rFonts w:ascii="Sylfaen" w:hAnsi="Sylfaen"/>
          <w:sz w:val="22"/>
          <w:szCs w:val="22"/>
          <w:lang w:val="ka-GE"/>
        </w:rPr>
        <w:t>.</w:t>
      </w:r>
      <w:r w:rsidR="007E368D">
        <w:rPr>
          <w:rFonts w:ascii="Sylfaen" w:hAnsi="Sylfaen"/>
          <w:sz w:val="22"/>
          <w:szCs w:val="22"/>
          <w:lang w:val="ka-GE"/>
        </w:rPr>
        <w:t xml:space="preserve"> </w:t>
      </w:r>
      <w:r w:rsidRPr="007D5B1F">
        <w:rPr>
          <w:rFonts w:ascii="Sylfaen" w:hAnsi="Sylfaen"/>
          <w:sz w:val="22"/>
          <w:szCs w:val="22"/>
          <w:lang w:val="ka-GE"/>
        </w:rPr>
        <w:t>(საბანკო ტრანსფერი არის ამის ნათელი მაგალითი)</w:t>
      </w:r>
    </w:p>
    <w:p w:rsidR="00C274D8" w:rsidRPr="007D5B1F" w:rsidRDefault="0095771A" w:rsidP="00C274D8">
      <w:pPr>
        <w:pStyle w:val="PARAGRAPH"/>
        <w:numPr>
          <w:ilvl w:val="0"/>
          <w:numId w:val="42"/>
        </w:numPr>
        <w:spacing w:line="240" w:lineRule="auto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>ეს ტექნოლოგია დინამიკურია , ამიტომ ზოგიერთი სინტაქსური შეცდომა მხოლოდ კოდის გაშვების შემდეგ იჩენს თავს.</w:t>
      </w:r>
    </w:p>
    <w:p w:rsidR="0095771A" w:rsidRPr="007D5B1F" w:rsidRDefault="0095771A" w:rsidP="00C274D8">
      <w:pPr>
        <w:pStyle w:val="PARAGRAPH"/>
        <w:numPr>
          <w:ilvl w:val="0"/>
          <w:numId w:val="42"/>
        </w:numPr>
        <w:spacing w:line="240" w:lineRule="auto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>დიდი კოდის დებაგირების დროს უჭირს მუშაობა</w:t>
      </w:r>
    </w:p>
    <w:p w:rsidR="0095771A" w:rsidRPr="007D5B1F" w:rsidRDefault="0095771A" w:rsidP="00C274D8">
      <w:pPr>
        <w:pStyle w:val="PARAGRAPH"/>
        <w:numPr>
          <w:ilvl w:val="0"/>
          <w:numId w:val="42"/>
        </w:numPr>
        <w:spacing w:line="240" w:lineRule="auto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 xml:space="preserve">შეუძლია შექმნას მხოლოდ 10 კავშირი , როდესაც იყენებს </w:t>
      </w:r>
      <w:r w:rsidRPr="007D5B1F">
        <w:rPr>
          <w:rFonts w:ascii="Sylfaen" w:hAnsi="Sylfaen"/>
          <w:sz w:val="22"/>
          <w:szCs w:val="22"/>
        </w:rPr>
        <w:t xml:space="preserve">IIS </w:t>
      </w:r>
      <w:r w:rsidRPr="007D5B1F">
        <w:rPr>
          <w:rFonts w:ascii="Sylfaen" w:hAnsi="Sylfaen"/>
          <w:sz w:val="22"/>
          <w:szCs w:val="22"/>
          <w:lang w:val="ka-GE"/>
        </w:rPr>
        <w:t>სერვერს</w:t>
      </w:r>
    </w:p>
    <w:p w:rsidR="0095771A" w:rsidRPr="007D5B1F" w:rsidRDefault="0095771A" w:rsidP="00C274D8">
      <w:pPr>
        <w:pStyle w:val="PARAGRAPH"/>
        <w:numPr>
          <w:ilvl w:val="0"/>
          <w:numId w:val="42"/>
        </w:numPr>
        <w:spacing w:line="240" w:lineRule="auto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</w:rPr>
        <w:t xml:space="preserve">Web </w:t>
      </w:r>
      <w:r w:rsidRPr="007D5B1F">
        <w:rPr>
          <w:rFonts w:ascii="Sylfaen" w:hAnsi="Sylfaen"/>
          <w:sz w:val="22"/>
          <w:szCs w:val="22"/>
          <w:lang w:val="ka-GE"/>
        </w:rPr>
        <w:t>კლიენტი და სერვერი იყ</w:t>
      </w:r>
      <w:r w:rsidR="00A971D7" w:rsidRPr="007D5B1F">
        <w:rPr>
          <w:rFonts w:ascii="Sylfaen" w:hAnsi="Sylfaen"/>
          <w:sz w:val="22"/>
          <w:szCs w:val="22"/>
          <w:lang w:val="ka-GE"/>
        </w:rPr>
        <w:t>ენებს სხადას</w:t>
      </w:r>
      <w:r w:rsidR="007E368D">
        <w:rPr>
          <w:rFonts w:ascii="Sylfaen" w:hAnsi="Sylfaen"/>
          <w:sz w:val="22"/>
          <w:szCs w:val="22"/>
          <w:lang w:val="ka-GE"/>
        </w:rPr>
        <w:t>ხ</w:t>
      </w:r>
      <w:r w:rsidR="00A971D7" w:rsidRPr="007D5B1F">
        <w:rPr>
          <w:rFonts w:ascii="Sylfaen" w:hAnsi="Sylfaen"/>
          <w:sz w:val="22"/>
          <w:szCs w:val="22"/>
          <w:lang w:val="ka-GE"/>
        </w:rPr>
        <w:t>ვა ტექნოლოგიებს, ამიტომ ისინი არ იმეორებენ ერთი და იგივე კოდს</w:t>
      </w:r>
    </w:p>
    <w:p w:rsidR="00E53D47" w:rsidRPr="007D5B1F" w:rsidRDefault="00E53D47" w:rsidP="00E53D47">
      <w:pPr>
        <w:pStyle w:val="PARAGRAPH"/>
        <w:spacing w:line="240" w:lineRule="auto"/>
        <w:ind w:left="480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 xml:space="preserve">     </w:t>
      </w:r>
      <w:r w:rsidRPr="007D5B1F">
        <w:rPr>
          <w:rFonts w:ascii="Sylfaen" w:hAnsi="Sylfaen"/>
          <w:sz w:val="22"/>
          <w:szCs w:val="22"/>
        </w:rPr>
        <w:t xml:space="preserve">D3.js </w:t>
      </w:r>
      <w:r w:rsidRPr="007D5B1F">
        <w:rPr>
          <w:rFonts w:ascii="Sylfaen" w:hAnsi="Sylfaen"/>
          <w:sz w:val="22"/>
          <w:szCs w:val="22"/>
          <w:lang w:val="ka-GE"/>
        </w:rPr>
        <w:t>თანამედროვე და ერთ-ერთი საუკეთესო გზაა მონაცემთა ვიზუალიზაციისათვის, მაგრამ არც ის აღმოჩნდა უნაკლო</w:t>
      </w:r>
      <w:r w:rsidR="007E368D">
        <w:rPr>
          <w:rFonts w:ascii="Sylfaen" w:hAnsi="Sylfaen"/>
          <w:sz w:val="22"/>
          <w:szCs w:val="22"/>
          <w:lang w:val="ka-GE"/>
        </w:rPr>
        <w:t>,</w:t>
      </w:r>
      <w:r w:rsidRPr="007D5B1F">
        <w:rPr>
          <w:rFonts w:ascii="Sylfaen" w:hAnsi="Sylfaen"/>
          <w:sz w:val="22"/>
          <w:szCs w:val="22"/>
          <w:lang w:val="ka-GE"/>
        </w:rPr>
        <w:t xml:space="preserve"> მისი </w:t>
      </w:r>
      <w:r w:rsidR="007E368D">
        <w:rPr>
          <w:rFonts w:ascii="Sylfaen" w:hAnsi="Sylfaen"/>
          <w:sz w:val="22"/>
          <w:szCs w:val="22"/>
          <w:lang w:val="ka-GE"/>
        </w:rPr>
        <w:t>უარყოფითი მხარეებია</w:t>
      </w:r>
      <w:r w:rsidRPr="007D5B1F">
        <w:rPr>
          <w:rFonts w:ascii="Sylfaen" w:hAnsi="Sylfaen"/>
          <w:sz w:val="22"/>
          <w:szCs w:val="22"/>
          <w:lang w:val="ka-GE"/>
        </w:rPr>
        <w:t>:</w:t>
      </w:r>
    </w:p>
    <w:p w:rsidR="00E53D47" w:rsidRPr="007D5B1F" w:rsidRDefault="00E53D47" w:rsidP="00E53D47">
      <w:pPr>
        <w:pStyle w:val="PARAGRAPH"/>
        <w:numPr>
          <w:ilvl w:val="0"/>
          <w:numId w:val="45"/>
        </w:numPr>
        <w:spacing w:line="240" w:lineRule="auto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</w:rPr>
        <w:t>DOM-</w:t>
      </w:r>
      <w:r w:rsidRPr="007D5B1F">
        <w:rPr>
          <w:rFonts w:ascii="Sylfaen" w:hAnsi="Sylfaen"/>
          <w:sz w:val="22"/>
          <w:szCs w:val="22"/>
          <w:lang w:val="ka-GE"/>
        </w:rPr>
        <w:t>ის მანიპულაციები ძალიან ნელია დიდი ზომის მასალის რენდერირებისას</w:t>
      </w:r>
    </w:p>
    <w:p w:rsidR="00502D44" w:rsidRPr="00E53D47" w:rsidRDefault="00E53D47" w:rsidP="00E53D47">
      <w:pPr>
        <w:pStyle w:val="PARAGRAPH"/>
        <w:numPr>
          <w:ilvl w:val="0"/>
          <w:numId w:val="45"/>
        </w:numPr>
        <w:spacing w:line="240" w:lineRule="auto"/>
        <w:rPr>
          <w:rFonts w:ascii="Sylfaen" w:hAnsi="Sylfaen"/>
          <w:sz w:val="21"/>
          <w:szCs w:val="21"/>
          <w:lang w:val="ka-GE"/>
        </w:rPr>
      </w:pPr>
      <w:r w:rsidRPr="007D5B1F">
        <w:rPr>
          <w:rFonts w:ascii="Sylfaen" w:hAnsi="Sylfaen"/>
          <w:sz w:val="22"/>
          <w:szCs w:val="22"/>
        </w:rPr>
        <w:t>SVG-</w:t>
      </w:r>
      <w:r w:rsidRPr="007D5B1F">
        <w:rPr>
          <w:rFonts w:ascii="Sylfaen" w:hAnsi="Sylfaen"/>
          <w:sz w:val="22"/>
          <w:szCs w:val="22"/>
          <w:lang w:val="ka-GE"/>
        </w:rPr>
        <w:t>ს ა</w:t>
      </w:r>
      <w:r w:rsidR="00551255">
        <w:rPr>
          <w:rFonts w:ascii="Sylfaen" w:hAnsi="Sylfaen"/>
          <w:sz w:val="22"/>
          <w:szCs w:val="22"/>
          <w:lang w:val="ka-GE"/>
        </w:rPr>
        <w:t>ქვს დატვირთვის ლიმიტები (</w:t>
      </w:r>
      <w:r w:rsidR="004E69F4">
        <w:rPr>
          <w:rFonts w:ascii="Sylfaen" w:hAnsi="Sylfaen"/>
          <w:sz w:val="22"/>
          <w:szCs w:val="22"/>
          <w:lang w:val="ka-GE"/>
        </w:rPr>
        <w:t>დიდი ზომის ინფორმაციის დ</w:t>
      </w:r>
      <w:r w:rsidRPr="007D5B1F">
        <w:rPr>
          <w:rFonts w:ascii="Sylfaen" w:hAnsi="Sylfaen"/>
          <w:sz w:val="22"/>
          <w:szCs w:val="22"/>
          <w:lang w:val="ka-GE"/>
        </w:rPr>
        <w:t>ამუშავებ</w:t>
      </w:r>
      <w:r w:rsidR="004E69F4">
        <w:rPr>
          <w:rFonts w:ascii="Sylfaen" w:hAnsi="Sylfaen"/>
          <w:sz w:val="22"/>
          <w:szCs w:val="22"/>
          <w:lang w:val="ka-GE"/>
        </w:rPr>
        <w:t>ი</w:t>
      </w:r>
      <w:r w:rsidRPr="007D5B1F">
        <w:rPr>
          <w:rFonts w:ascii="Sylfaen" w:hAnsi="Sylfaen"/>
          <w:sz w:val="22"/>
          <w:szCs w:val="22"/>
          <w:lang w:val="ka-GE"/>
        </w:rPr>
        <w:t>ს</w:t>
      </w:r>
      <w:r w:rsidR="004E69F4">
        <w:rPr>
          <w:rFonts w:ascii="Sylfaen" w:hAnsi="Sylfaen"/>
          <w:sz w:val="22"/>
          <w:szCs w:val="22"/>
          <w:lang w:val="ka-GE"/>
        </w:rPr>
        <w:t>ას</w:t>
      </w:r>
      <w:r w:rsidR="00551255">
        <w:rPr>
          <w:rFonts w:ascii="Sylfaen" w:hAnsi="Sylfaen"/>
          <w:sz w:val="22"/>
          <w:szCs w:val="22"/>
          <w:lang w:val="ka-GE"/>
        </w:rPr>
        <w:t>)</w:t>
      </w:r>
    </w:p>
    <w:p w:rsidR="003410C8" w:rsidRPr="000F64E7" w:rsidRDefault="003410C8">
      <w:pPr>
        <w:pStyle w:val="Heading1"/>
        <w:rPr>
          <w:rStyle w:val="Url"/>
          <w:rFonts w:ascii="Sylfaen" w:hAnsi="Sylfaen"/>
          <w:color w:val="000000"/>
          <w:lang w:val="ka-GE"/>
        </w:rPr>
      </w:pPr>
      <w:r w:rsidRPr="00843C8D">
        <w:rPr>
          <w:rStyle w:val="Figurereferenceto"/>
          <w:color w:val="000000"/>
          <w:lang w:val="ka-GE"/>
        </w:rPr>
        <w:t>3</w:t>
      </w:r>
      <w:r w:rsidRPr="00843C8D">
        <w:rPr>
          <w:rStyle w:val="Figurereferenceto"/>
          <w:color w:val="000000"/>
          <w:lang w:val="ka-GE"/>
        </w:rPr>
        <w:tab/>
      </w:r>
      <w:r w:rsidR="00312B66">
        <w:rPr>
          <w:rFonts w:ascii="Sylfaen" w:hAnsi="Sylfaen"/>
          <w:lang w:val="ka-GE"/>
        </w:rPr>
        <w:t>სისტემური მოდელი</w:t>
      </w:r>
    </w:p>
    <w:p w:rsidR="0003083B" w:rsidRPr="007D5B1F" w:rsidRDefault="00D21ED3" w:rsidP="00E53D47">
      <w:pPr>
        <w:pStyle w:val="PARAGRAPHnoindent"/>
        <w:spacing w:line="240" w:lineRule="auto"/>
        <w:ind w:firstLine="567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 xml:space="preserve">SignalR-ი არის ახალი ბიბლიოთეკა .NEN software development companies-სთვის, რომელიც შექმნილია </w:t>
      </w:r>
      <w:r w:rsidR="00074636" w:rsidRPr="007D5B1F">
        <w:rPr>
          <w:rFonts w:ascii="Sylfaen" w:hAnsi="Sylfaen"/>
          <w:sz w:val="22"/>
          <w:szCs w:val="22"/>
          <w:lang w:val="ka-GE"/>
        </w:rPr>
        <w:t xml:space="preserve"> </w:t>
      </w:r>
      <w:r w:rsidRPr="007D5B1F">
        <w:rPr>
          <w:rFonts w:ascii="Sylfaen" w:hAnsi="Sylfaen"/>
          <w:sz w:val="22"/>
          <w:szCs w:val="22"/>
          <w:lang w:val="ka-GE"/>
        </w:rPr>
        <w:t>ASP.NET აპლიკაციების რეალურ დროში სამართავად. რეალურ დროში კომუნიკაცია არის თვისება, როდესაც კლიენტი მყისიერად უკავშირდება სერვერზე არსებულ ინფორმაციას და იღებს მას. ამ ტ</w:t>
      </w:r>
      <w:r w:rsidR="00551255">
        <w:rPr>
          <w:rFonts w:ascii="Sylfaen" w:hAnsi="Sylfaen"/>
          <w:sz w:val="22"/>
          <w:szCs w:val="22"/>
          <w:lang w:val="ka-GE"/>
        </w:rPr>
        <w:t>ექნოლოგიის გამოყენების გარეშე</w:t>
      </w:r>
      <w:r w:rsidRPr="007D5B1F">
        <w:rPr>
          <w:rFonts w:ascii="Sylfaen" w:hAnsi="Sylfaen"/>
          <w:sz w:val="22"/>
          <w:szCs w:val="22"/>
          <w:lang w:val="ka-GE"/>
        </w:rPr>
        <w:t xml:space="preserve"> კლიენტი უნდა ელოდოს სერვერს, როდის გამოუყოფს ის მისთვის სასურველ ინფორმაციას. იგი ორმხრივ კავშირს უზრუნველყოფს </w:t>
      </w:r>
      <w:r w:rsidR="0003083B" w:rsidRPr="007D5B1F">
        <w:rPr>
          <w:rFonts w:ascii="Sylfaen" w:hAnsi="Sylfaen"/>
          <w:sz w:val="22"/>
          <w:szCs w:val="22"/>
          <w:lang w:val="ka-GE"/>
        </w:rPr>
        <w:t xml:space="preserve">კლიენტსა და სერვერულ მხარეს შორის. SignalR-ი შეგვიძლია ულიმიტოდ გამოვიყენოთ აპლიკაციაში, </w:t>
      </w:r>
      <w:r w:rsidR="0003083B" w:rsidRPr="007D5B1F">
        <w:rPr>
          <w:rFonts w:ascii="Sylfaen" w:hAnsi="Sylfaen"/>
          <w:sz w:val="22"/>
          <w:szCs w:val="22"/>
          <w:lang w:val="ka-GE"/>
        </w:rPr>
        <w:lastRenderedPageBreak/>
        <w:t xml:space="preserve">რომელიც იყენებს </w:t>
      </w:r>
      <w:r w:rsidR="0003083B" w:rsidRPr="00F360C1">
        <w:rPr>
          <w:rFonts w:ascii="Sylfaen" w:hAnsi="Sylfaen"/>
          <w:sz w:val="22"/>
          <w:szCs w:val="22"/>
          <w:lang w:val="ka-GE"/>
        </w:rPr>
        <w:t>JavaScript-</w:t>
      </w:r>
      <w:r w:rsidR="0003083B" w:rsidRPr="007D5B1F">
        <w:rPr>
          <w:rFonts w:ascii="Sylfaen" w:hAnsi="Sylfaen"/>
          <w:sz w:val="22"/>
          <w:szCs w:val="22"/>
          <w:lang w:val="ka-GE"/>
        </w:rPr>
        <w:t xml:space="preserve">ს ან </w:t>
      </w:r>
      <w:r w:rsidR="0003083B" w:rsidRPr="00F360C1">
        <w:rPr>
          <w:rFonts w:ascii="Sylfaen" w:hAnsi="Sylfaen"/>
          <w:sz w:val="22"/>
          <w:szCs w:val="22"/>
          <w:lang w:val="ka-GE"/>
        </w:rPr>
        <w:t>.Net Framework-</w:t>
      </w:r>
      <w:r w:rsidR="0003083B" w:rsidRPr="007D5B1F">
        <w:rPr>
          <w:rFonts w:ascii="Sylfaen" w:hAnsi="Sylfaen"/>
          <w:sz w:val="22"/>
          <w:szCs w:val="22"/>
          <w:lang w:val="ka-GE"/>
        </w:rPr>
        <w:t xml:space="preserve">ს. </w:t>
      </w:r>
      <w:r w:rsidR="0003083B" w:rsidRPr="00F360C1">
        <w:rPr>
          <w:rFonts w:ascii="Sylfaen" w:hAnsi="Sylfaen"/>
          <w:sz w:val="22"/>
          <w:szCs w:val="22"/>
          <w:lang w:val="ka-GE"/>
        </w:rPr>
        <w:t>SignalR-</w:t>
      </w:r>
      <w:r w:rsidR="0003083B" w:rsidRPr="007D5B1F">
        <w:rPr>
          <w:rFonts w:ascii="Sylfaen" w:hAnsi="Sylfaen"/>
          <w:sz w:val="22"/>
          <w:szCs w:val="22"/>
          <w:lang w:val="ka-GE"/>
        </w:rPr>
        <w:t xml:space="preserve">ი არის </w:t>
      </w:r>
      <w:r w:rsidR="0003083B" w:rsidRPr="00F360C1">
        <w:rPr>
          <w:rFonts w:ascii="Sylfaen" w:hAnsi="Sylfaen"/>
          <w:sz w:val="22"/>
          <w:szCs w:val="22"/>
          <w:lang w:val="ka-GE"/>
        </w:rPr>
        <w:t xml:space="preserve">ASP.NET </w:t>
      </w:r>
      <w:r w:rsidR="0003083B" w:rsidRPr="007D5B1F">
        <w:rPr>
          <w:rFonts w:ascii="Sylfaen" w:hAnsi="Sylfaen"/>
          <w:sz w:val="22"/>
          <w:szCs w:val="22"/>
          <w:lang w:val="ka-GE"/>
        </w:rPr>
        <w:t xml:space="preserve">უახელსი ბიბლიოთეკა. რეალურ დროში მომუშავე </w:t>
      </w:r>
      <w:r w:rsidR="0003083B" w:rsidRPr="00F360C1">
        <w:rPr>
          <w:rFonts w:ascii="Sylfaen" w:hAnsi="Sylfaen"/>
          <w:sz w:val="22"/>
          <w:szCs w:val="22"/>
          <w:lang w:val="ka-GE"/>
        </w:rPr>
        <w:t>FrameWork-</w:t>
      </w:r>
      <w:r w:rsidR="00551255">
        <w:rPr>
          <w:rFonts w:ascii="Sylfaen" w:hAnsi="Sylfaen"/>
          <w:sz w:val="22"/>
          <w:szCs w:val="22"/>
          <w:lang w:val="ka-GE"/>
        </w:rPr>
        <w:t>ი, რომელიც აძლევს საშუალებ</w:t>
      </w:r>
      <w:r w:rsidR="0003083B" w:rsidRPr="007D5B1F">
        <w:rPr>
          <w:rFonts w:ascii="Sylfaen" w:hAnsi="Sylfaen"/>
          <w:sz w:val="22"/>
          <w:szCs w:val="22"/>
          <w:lang w:val="ka-GE"/>
        </w:rPr>
        <w:t xml:space="preserve">ას სერვერს გამოიყენოს მეთოდები კლიენტებზე. იგი არ შემოიფარგლება ურთიერთქმედებების დროს და შეგვიძლია გამოვყოთ სერვერული მეთოდები კლიენტებისთვის. ეს პოტენციალი გვაძლევს საშუალებას </w:t>
      </w:r>
      <w:r w:rsidR="00150363" w:rsidRPr="007D5B1F">
        <w:rPr>
          <w:rFonts w:ascii="Sylfaen" w:hAnsi="Sylfaen"/>
          <w:sz w:val="22"/>
          <w:szCs w:val="22"/>
          <w:lang w:val="ka-GE"/>
        </w:rPr>
        <w:t>დავა</w:t>
      </w:r>
      <w:r w:rsidR="00610C9F" w:rsidRPr="007D5B1F">
        <w:rPr>
          <w:rFonts w:ascii="Sylfaen" w:hAnsi="Sylfaen"/>
          <w:sz w:val="22"/>
          <w:szCs w:val="22"/>
          <w:lang w:val="ka-GE"/>
        </w:rPr>
        <w:t>მყაროთ სუფთა კავშირი კლიენტსა დ</w:t>
      </w:r>
      <w:r w:rsidR="00551255">
        <w:rPr>
          <w:rFonts w:ascii="Sylfaen" w:hAnsi="Sylfaen"/>
          <w:sz w:val="22"/>
          <w:szCs w:val="22"/>
          <w:lang w:val="ka-GE"/>
        </w:rPr>
        <w:t>ა სერვერს შორის. უამრავი</w:t>
      </w:r>
      <w:r w:rsidR="00610C9F" w:rsidRPr="007D5B1F">
        <w:rPr>
          <w:rFonts w:ascii="Sylfaen" w:hAnsi="Sylfaen"/>
          <w:sz w:val="22"/>
          <w:szCs w:val="22"/>
          <w:lang w:val="ka-GE"/>
        </w:rPr>
        <w:t xml:space="preserve"> პლათფორმისთვის არსებობს </w:t>
      </w:r>
      <w:r w:rsidR="00610C9F" w:rsidRPr="00F360C1">
        <w:rPr>
          <w:rFonts w:ascii="Sylfaen" w:hAnsi="Sylfaen"/>
          <w:sz w:val="22"/>
          <w:szCs w:val="22"/>
          <w:lang w:val="ka-GE"/>
        </w:rPr>
        <w:t>SignalR-</w:t>
      </w:r>
      <w:r w:rsidR="00551255">
        <w:rPr>
          <w:rFonts w:ascii="Sylfaen" w:hAnsi="Sylfaen"/>
          <w:sz w:val="22"/>
          <w:szCs w:val="22"/>
          <w:lang w:val="ka-GE"/>
        </w:rPr>
        <w:t>ის კლიენტები</w:t>
      </w:r>
      <w:r w:rsidR="00610C9F" w:rsidRPr="007D5B1F">
        <w:rPr>
          <w:rFonts w:ascii="Sylfaen" w:hAnsi="Sylfaen"/>
          <w:sz w:val="22"/>
          <w:szCs w:val="22"/>
          <w:lang w:val="ka-GE"/>
        </w:rPr>
        <w:t xml:space="preserve"> და თითოეული კლიენტური მხარის მეთოდისათვის არსებობს სერვერული მეთოდიც, რაც ხელს უწყობს მის მრავალფეროვნებას.</w:t>
      </w:r>
    </w:p>
    <w:p w:rsidR="00610C9F" w:rsidRPr="007D5B1F" w:rsidRDefault="00610C9F" w:rsidP="00610C9F">
      <w:pPr>
        <w:pStyle w:val="PARAGRAPH"/>
        <w:rPr>
          <w:rFonts w:ascii="Sylfaen" w:hAnsi="Sylfaen"/>
          <w:sz w:val="22"/>
          <w:szCs w:val="22"/>
          <w:lang w:val="ka-GE"/>
        </w:rPr>
      </w:pPr>
    </w:p>
    <w:p w:rsidR="00610C9F" w:rsidRPr="007D5B1F" w:rsidRDefault="00610C9F" w:rsidP="00610C9F">
      <w:pPr>
        <w:pStyle w:val="PARAGRAPH"/>
        <w:ind w:firstLine="0"/>
        <w:rPr>
          <w:rFonts w:ascii="Sylfaen" w:hAnsi="Sylfaen"/>
          <w:sz w:val="22"/>
          <w:szCs w:val="22"/>
          <w:lang w:val="ka-GE"/>
        </w:rPr>
      </w:pPr>
    </w:p>
    <w:p w:rsidR="003410C8" w:rsidRPr="007D5B1F" w:rsidRDefault="0003083B" w:rsidP="00E53D47">
      <w:pPr>
        <w:pStyle w:val="PARAGRAPHnoindent"/>
        <w:spacing w:line="240" w:lineRule="auto"/>
        <w:ind w:firstLine="567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noProof/>
          <w:sz w:val="22"/>
          <w:szCs w:val="22"/>
          <w:lang w:val="en-GB" w:eastAsia="en-GB"/>
        </w:rPr>
        <w:drawing>
          <wp:inline distT="0" distB="0" distL="0" distR="0">
            <wp:extent cx="5508346" cy="27538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_time_web_approa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321" cy="27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B1F">
        <w:rPr>
          <w:rFonts w:ascii="Sylfaen" w:hAnsi="Sylfaen"/>
          <w:sz w:val="22"/>
          <w:szCs w:val="22"/>
          <w:lang w:val="ka-GE"/>
        </w:rPr>
        <w:t xml:space="preserve"> </w:t>
      </w:r>
    </w:p>
    <w:p w:rsidR="00610C9F" w:rsidRPr="007D5B1F" w:rsidRDefault="00610C9F" w:rsidP="00610C9F">
      <w:pPr>
        <w:pStyle w:val="PARAGRAPH"/>
        <w:rPr>
          <w:rFonts w:ascii="Sylfaen" w:hAnsi="Sylfaen"/>
          <w:sz w:val="22"/>
          <w:szCs w:val="22"/>
          <w:lang w:val="ka-GE"/>
        </w:rPr>
      </w:pPr>
    </w:p>
    <w:p w:rsidR="00610C9F" w:rsidRPr="007D5B1F" w:rsidRDefault="00610C9F" w:rsidP="00610C9F">
      <w:pPr>
        <w:pStyle w:val="PARAGRAPH"/>
        <w:rPr>
          <w:rFonts w:ascii="Sylfaen" w:hAnsi="Sylfaen"/>
          <w:sz w:val="22"/>
          <w:szCs w:val="22"/>
          <w:lang w:val="ka-GE"/>
        </w:rPr>
      </w:pPr>
    </w:p>
    <w:p w:rsidR="00770F84" w:rsidRPr="00770F84" w:rsidRDefault="00610C9F" w:rsidP="00770F84">
      <w:pPr>
        <w:pStyle w:val="PARAGRAPH"/>
        <w:spacing w:line="240" w:lineRule="auto"/>
        <w:ind w:firstLine="567"/>
        <w:rPr>
          <w:rFonts w:ascii="Sylfaen" w:hAnsi="Sylfaen"/>
          <w:sz w:val="22"/>
          <w:szCs w:val="22"/>
          <w:lang w:val="ka-GE"/>
        </w:rPr>
      </w:pPr>
      <w:r w:rsidRPr="007D5B1F">
        <w:rPr>
          <w:rFonts w:ascii="Sylfaen" w:hAnsi="Sylfaen"/>
          <w:sz w:val="22"/>
          <w:szCs w:val="22"/>
          <w:lang w:val="ka-GE"/>
        </w:rPr>
        <w:t>როდესაც D3 2011 წელს გამოჩნდა ბაზარზე, უკვე ცხადი იყო, რომ იგი მონაცემთა ვიზუალიზაციი</w:t>
      </w:r>
      <w:r w:rsidR="009961EF">
        <w:rPr>
          <w:rFonts w:ascii="Sylfaen" w:hAnsi="Sylfaen"/>
          <w:sz w:val="22"/>
          <w:szCs w:val="22"/>
          <w:lang w:val="ka-GE"/>
        </w:rPr>
        <w:t xml:space="preserve">ს ძლიერი ხელსაწყო გახდებოდა. </w:t>
      </w:r>
      <w:r w:rsidR="009961EF" w:rsidRPr="009961EF">
        <w:rPr>
          <w:rFonts w:ascii="Sylfaen" w:hAnsi="Sylfaen"/>
          <w:sz w:val="22"/>
          <w:szCs w:val="22"/>
          <w:lang w:val="ka-GE"/>
        </w:rPr>
        <w:t>D3</w:t>
      </w:r>
      <w:r w:rsidRPr="007D5B1F">
        <w:rPr>
          <w:rFonts w:ascii="Sylfaen" w:hAnsi="Sylfaen"/>
          <w:sz w:val="22"/>
          <w:szCs w:val="22"/>
          <w:lang w:val="ka-GE"/>
        </w:rPr>
        <w:t xml:space="preserve"> გახდა წარმატებული, რადგან Web-ისთვის იყო განკუთვნილი.</w:t>
      </w:r>
      <w:r w:rsidR="009B12BB" w:rsidRPr="007D5B1F">
        <w:rPr>
          <w:rFonts w:ascii="Sylfaen" w:hAnsi="Sylfaen"/>
          <w:sz w:val="22"/>
          <w:szCs w:val="22"/>
          <w:lang w:val="ka-GE"/>
        </w:rPr>
        <w:t xml:space="preserve"> მ</w:t>
      </w:r>
      <w:r w:rsidR="009961EF">
        <w:rPr>
          <w:rFonts w:ascii="Sylfaen" w:hAnsi="Sylfaen"/>
          <w:sz w:val="22"/>
          <w:szCs w:val="22"/>
          <w:lang w:val="ka-GE"/>
        </w:rPr>
        <w:t>ონაცემთა ვიზუალიზაცია შესანიშნავია</w:t>
      </w:r>
      <w:r w:rsidR="009B12BB" w:rsidRPr="007D5B1F">
        <w:rPr>
          <w:rFonts w:ascii="Sylfaen" w:hAnsi="Sylfaen"/>
          <w:sz w:val="22"/>
          <w:szCs w:val="22"/>
          <w:lang w:val="ka-GE"/>
        </w:rPr>
        <w:t>, როდესაც მას</w:t>
      </w:r>
      <w:r w:rsidR="009961EF">
        <w:rPr>
          <w:rFonts w:ascii="Sylfaen" w:hAnsi="Sylfaen"/>
          <w:sz w:val="22"/>
          <w:szCs w:val="22"/>
          <w:lang w:val="ka-GE"/>
        </w:rPr>
        <w:t xml:space="preserve"> ხალხი ათვალიერებს და ამიტომ ინტერნეტი</w:t>
      </w:r>
      <w:r w:rsidR="009B12BB" w:rsidRPr="007D5B1F">
        <w:rPr>
          <w:rFonts w:ascii="Sylfaen" w:hAnsi="Sylfaen"/>
          <w:sz w:val="22"/>
          <w:szCs w:val="22"/>
          <w:lang w:val="ka-GE"/>
        </w:rPr>
        <w:t xml:space="preserve"> მისთვის</w:t>
      </w:r>
      <w:r w:rsidR="009961EF">
        <w:rPr>
          <w:rFonts w:ascii="Sylfaen" w:hAnsi="Sylfaen"/>
          <w:sz w:val="22"/>
          <w:szCs w:val="22"/>
          <w:lang w:val="ka-GE"/>
        </w:rPr>
        <w:t xml:space="preserve"> ყველაზე კარგი ადგილია. </w:t>
      </w:r>
      <w:r w:rsidR="009B12BB" w:rsidRPr="007D5B1F">
        <w:rPr>
          <w:rFonts w:ascii="Sylfaen" w:hAnsi="Sylfaen"/>
          <w:sz w:val="22"/>
          <w:szCs w:val="22"/>
          <w:lang w:val="ka-GE"/>
        </w:rPr>
        <w:t>Protovis-ი იყო პირველი ბიბლიოთეკა ამ მიმართულებაში. Manyeyes-ი არის დახვეწილი, მაგრამ მას აკლია გრაფიკული მოქნილობა. Prefuse და Flare კარგი ბიბლიოთეკებია, მ</w:t>
      </w:r>
      <w:r w:rsidR="009961EF">
        <w:rPr>
          <w:rFonts w:ascii="Sylfaen" w:hAnsi="Sylfaen"/>
          <w:sz w:val="22"/>
          <w:szCs w:val="22"/>
          <w:lang w:val="ka-GE"/>
        </w:rPr>
        <w:t>აგრამ არცერთი მათგანი Browser-ში</w:t>
      </w:r>
      <w:r w:rsidR="009B12BB" w:rsidRPr="007D5B1F">
        <w:rPr>
          <w:rFonts w:ascii="Sylfaen" w:hAnsi="Sylfaen"/>
          <w:sz w:val="22"/>
          <w:szCs w:val="22"/>
          <w:lang w:val="ka-GE"/>
        </w:rPr>
        <w:t xml:space="preserve"> Plugin-ის გარეშე არ ირთვება.</w:t>
      </w:r>
      <w:r w:rsidR="00F03623">
        <w:rPr>
          <w:rFonts w:ascii="Sylfaen" w:hAnsi="Sylfaen"/>
          <w:sz w:val="22"/>
          <w:szCs w:val="22"/>
          <w:lang w:val="ka-GE"/>
        </w:rPr>
        <w:t xml:space="preserve"> D3-ის</w:t>
      </w:r>
      <w:r w:rsidR="007D5B1F" w:rsidRPr="007D5B1F">
        <w:rPr>
          <w:rFonts w:ascii="Sylfaen" w:hAnsi="Sylfaen"/>
          <w:sz w:val="22"/>
          <w:szCs w:val="22"/>
          <w:lang w:val="ka-GE"/>
        </w:rPr>
        <w:t xml:space="preserve"> მოქნილობა</w:t>
      </w:r>
      <w:r w:rsidR="00AE63CF">
        <w:rPr>
          <w:rFonts w:ascii="Sylfaen" w:hAnsi="Sylfaen"/>
          <w:sz w:val="22"/>
          <w:szCs w:val="22"/>
          <w:lang w:val="ka-GE"/>
        </w:rPr>
        <w:t xml:space="preserve"> მისი</w:t>
      </w:r>
      <w:r w:rsidR="007D5B1F" w:rsidRPr="007D5B1F">
        <w:rPr>
          <w:rFonts w:ascii="Sylfaen" w:hAnsi="Sylfaen"/>
          <w:sz w:val="22"/>
          <w:szCs w:val="22"/>
          <w:lang w:val="ka-GE"/>
        </w:rPr>
        <w:t xml:space="preserve"> წარმატების კიდევ ერთი გარანტი გახდა. მას შეუძლია შეცვალოს ნებისმიერი ნაწილი document model object-ში. ის ისეთივე </w:t>
      </w:r>
      <w:r w:rsidR="007D5B1F">
        <w:rPr>
          <w:rFonts w:ascii="Sylfaen" w:hAnsi="Sylfaen"/>
          <w:sz w:val="22"/>
          <w:szCs w:val="22"/>
          <w:lang w:val="ka-GE"/>
        </w:rPr>
        <w:t xml:space="preserve">მოქნილია, როგორც კლიენტური მხარის </w:t>
      </w:r>
      <w:r w:rsidR="007D5B1F" w:rsidRPr="007D5B1F">
        <w:rPr>
          <w:rFonts w:ascii="Sylfaen" w:hAnsi="Sylfaen"/>
          <w:sz w:val="22"/>
          <w:szCs w:val="22"/>
          <w:lang w:val="ka-GE"/>
        </w:rPr>
        <w:t xml:space="preserve">Web </w:t>
      </w:r>
      <w:r w:rsidR="007D5B1F">
        <w:rPr>
          <w:rFonts w:ascii="Sylfaen" w:hAnsi="Sylfaen"/>
          <w:sz w:val="22"/>
          <w:szCs w:val="22"/>
          <w:lang w:val="ka-GE"/>
        </w:rPr>
        <w:t xml:space="preserve">ტექნოლოგიების </w:t>
      </w:r>
      <w:r w:rsidR="007D5B1F" w:rsidRPr="007D5B1F">
        <w:rPr>
          <w:rFonts w:ascii="Sylfaen" w:hAnsi="Sylfaen"/>
          <w:sz w:val="22"/>
          <w:szCs w:val="22"/>
          <w:lang w:val="ka-GE"/>
        </w:rPr>
        <w:t>Stack (HTML, CSS, SVG).</w:t>
      </w:r>
      <w:r w:rsidR="007D5B1F">
        <w:rPr>
          <w:rFonts w:ascii="Sylfaen" w:hAnsi="Sylfaen"/>
          <w:sz w:val="22"/>
          <w:szCs w:val="22"/>
          <w:lang w:val="ka-GE"/>
        </w:rPr>
        <w:t xml:space="preserve"> ეს აძლევს მას დიდ უპი</w:t>
      </w:r>
      <w:r w:rsidR="00F03623">
        <w:rPr>
          <w:rFonts w:ascii="Sylfaen" w:hAnsi="Sylfaen"/>
          <w:sz w:val="22"/>
          <w:szCs w:val="22"/>
          <w:lang w:val="ka-GE"/>
        </w:rPr>
        <w:t>რატესობას სხვა ტექნოლოგიებთან შედარებით, რადგან</w:t>
      </w:r>
      <w:r w:rsidR="00770F84">
        <w:rPr>
          <w:rFonts w:ascii="Sylfaen" w:hAnsi="Sylfaen"/>
          <w:sz w:val="22"/>
          <w:szCs w:val="22"/>
          <w:lang w:val="ka-GE"/>
        </w:rPr>
        <w:t xml:space="preserve"> შეგვიძლია ვმართოდ ისე, როგორც ჩვენ გვსურს. მისი კიდევ ერთი უპირატესობაა, რომ </w:t>
      </w:r>
      <w:r w:rsidR="009961EF">
        <w:rPr>
          <w:rFonts w:ascii="Sylfaen" w:hAnsi="Sylfaen"/>
          <w:sz w:val="22"/>
          <w:szCs w:val="22"/>
          <w:lang w:val="ka-GE"/>
        </w:rPr>
        <w:t xml:space="preserve">იმუშაოს იმ ფუნქციონალით, რაც </w:t>
      </w:r>
      <w:r w:rsidR="009961EF" w:rsidRPr="009961EF">
        <w:rPr>
          <w:rFonts w:ascii="Sylfaen" w:hAnsi="Sylfaen"/>
          <w:sz w:val="22"/>
          <w:szCs w:val="22"/>
          <w:lang w:val="ka-GE"/>
        </w:rPr>
        <w:t>Web</w:t>
      </w:r>
      <w:r w:rsidR="009961EF" w:rsidRPr="00F03623">
        <w:rPr>
          <w:rFonts w:ascii="Sylfaen" w:hAnsi="Sylfaen"/>
          <w:sz w:val="22"/>
          <w:szCs w:val="22"/>
          <w:lang w:val="ka-GE"/>
        </w:rPr>
        <w:t>-</w:t>
      </w:r>
      <w:r w:rsidR="00770F84">
        <w:rPr>
          <w:rFonts w:ascii="Sylfaen" w:hAnsi="Sylfaen"/>
          <w:sz w:val="22"/>
          <w:szCs w:val="22"/>
          <w:lang w:val="ka-GE"/>
        </w:rPr>
        <w:t>ს გააჩნია. ეს ამარტივებს</w:t>
      </w:r>
      <w:r w:rsidR="00F03623">
        <w:rPr>
          <w:rFonts w:ascii="Sylfaen" w:hAnsi="Sylfaen"/>
          <w:sz w:val="22"/>
          <w:szCs w:val="22"/>
          <w:lang w:val="ka-GE"/>
        </w:rPr>
        <w:t xml:space="preserve"> როგორც</w:t>
      </w:r>
      <w:r w:rsidR="00770F84">
        <w:rPr>
          <w:rFonts w:ascii="Sylfaen" w:hAnsi="Sylfaen"/>
          <w:sz w:val="22"/>
          <w:szCs w:val="22"/>
          <w:lang w:val="ka-GE"/>
        </w:rPr>
        <w:t xml:space="preserve"> დეველოპერის მუშაობას</w:t>
      </w:r>
      <w:r w:rsidR="00F03623">
        <w:rPr>
          <w:rFonts w:ascii="Sylfaen" w:hAnsi="Sylfaen"/>
          <w:sz w:val="22"/>
          <w:szCs w:val="22"/>
          <w:lang w:val="ka-GE"/>
        </w:rPr>
        <w:t xml:space="preserve">, </w:t>
      </w:r>
      <w:r w:rsidR="00770F84">
        <w:rPr>
          <w:rFonts w:ascii="Sylfaen" w:hAnsi="Sylfaen"/>
          <w:sz w:val="22"/>
          <w:szCs w:val="22"/>
          <w:lang w:val="ka-GE"/>
        </w:rPr>
        <w:t xml:space="preserve"> </w:t>
      </w:r>
      <w:r w:rsidR="00F03623">
        <w:rPr>
          <w:rFonts w:ascii="Sylfaen" w:hAnsi="Sylfaen"/>
          <w:sz w:val="22"/>
          <w:szCs w:val="22"/>
          <w:lang w:val="ka-GE"/>
        </w:rPr>
        <w:t>ისე</w:t>
      </w:r>
      <w:r w:rsidR="00770F84">
        <w:rPr>
          <w:rFonts w:ascii="Sylfaen" w:hAnsi="Sylfaen"/>
          <w:sz w:val="22"/>
          <w:szCs w:val="22"/>
          <w:lang w:val="ka-GE"/>
        </w:rPr>
        <w:t xml:space="preserve"> მაუსის ურთიერთქმედების ფუნქციებს.</w:t>
      </w:r>
    </w:p>
    <w:p w:rsidR="003410C8" w:rsidRPr="00074636" w:rsidRDefault="003410C8">
      <w:pPr>
        <w:pStyle w:val="Heading1"/>
        <w:rPr>
          <w:rFonts w:ascii="Sylfaen" w:hAnsi="Sylfaen"/>
          <w:color w:val="000000"/>
          <w:lang w:val="ka-GE"/>
        </w:rPr>
      </w:pPr>
      <w:r w:rsidRPr="00843C8D">
        <w:rPr>
          <w:color w:val="000000"/>
          <w:lang w:val="ka-GE"/>
        </w:rPr>
        <w:t>4</w:t>
      </w:r>
      <w:r w:rsidRPr="00843C8D">
        <w:rPr>
          <w:color w:val="000000"/>
          <w:lang w:val="ka-GE"/>
        </w:rPr>
        <w:tab/>
      </w:r>
      <w:r w:rsidR="00074636">
        <w:rPr>
          <w:rFonts w:ascii="Sylfaen" w:hAnsi="Sylfaen"/>
          <w:lang w:val="ka-GE"/>
        </w:rPr>
        <w:t xml:space="preserve">ამოცანის დასმა </w:t>
      </w:r>
    </w:p>
    <w:p w:rsidR="002C2182" w:rsidRPr="00074636" w:rsidRDefault="00046458" w:rsidP="00074636">
      <w:pPr>
        <w:pStyle w:val="PARAGRAPHnoindent"/>
        <w:spacing w:line="240" w:lineRule="auto"/>
        <w:ind w:firstLine="567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არსებობს ტექნოლოგიები</w:t>
      </w:r>
      <w:r w:rsidR="00B24A6A">
        <w:rPr>
          <w:rFonts w:ascii="Sylfaen" w:hAnsi="Sylfaen"/>
          <w:sz w:val="22"/>
          <w:szCs w:val="22"/>
          <w:lang w:val="ka-GE"/>
        </w:rPr>
        <w:t xml:space="preserve"> რომელთა დახმარებით შეგვიძლია რეალურ დროში კომუნიკაც</w:t>
      </w:r>
      <w:r>
        <w:rPr>
          <w:rFonts w:ascii="Sylfaen" w:hAnsi="Sylfaen"/>
          <w:sz w:val="22"/>
          <w:szCs w:val="22"/>
          <w:lang w:val="ka-GE"/>
        </w:rPr>
        <w:t>ია. ასევე არსებობს ტექნოლოგიები,</w:t>
      </w:r>
      <w:r w:rsidR="00B24A6A">
        <w:rPr>
          <w:rFonts w:ascii="Sylfaen" w:hAnsi="Sylfaen"/>
          <w:sz w:val="22"/>
          <w:szCs w:val="22"/>
          <w:lang w:val="ka-GE"/>
        </w:rPr>
        <w:t xml:space="preserve"> რომელთა დახმარებით შესაძლებელია მონაცემთა ვიზუალიზაცია. შეგვიძლია ეს ტექნოლოგიები გავაერთიანოთ?</w:t>
      </w:r>
      <w:r w:rsidR="00A7797F">
        <w:rPr>
          <w:rFonts w:ascii="Sylfaen" w:hAnsi="Sylfaen"/>
          <w:sz w:val="22"/>
          <w:szCs w:val="22"/>
          <w:lang w:val="ka-GE"/>
        </w:rPr>
        <w:t xml:space="preserve"> და მივიღოთ შედეგი რეალურ დროში</w:t>
      </w:r>
      <w:r w:rsidR="00B24A6A">
        <w:rPr>
          <w:rFonts w:ascii="Sylfaen" w:hAnsi="Sylfaen"/>
          <w:sz w:val="22"/>
          <w:szCs w:val="22"/>
          <w:lang w:val="ka-GE"/>
        </w:rPr>
        <w:t xml:space="preserve"> მონაცემთა ვიზუალიზაცია. </w:t>
      </w:r>
      <w:r w:rsidR="00AE228E">
        <w:rPr>
          <w:rFonts w:ascii="Sylfaen" w:hAnsi="Sylfaen"/>
          <w:sz w:val="22"/>
          <w:szCs w:val="22"/>
          <w:lang w:val="ka-GE"/>
        </w:rPr>
        <w:t xml:space="preserve"> </w:t>
      </w:r>
      <w:r w:rsidR="002C2182" w:rsidRPr="00074636">
        <w:rPr>
          <w:sz w:val="22"/>
          <w:szCs w:val="22"/>
          <w:lang w:val="ka-GE"/>
        </w:rPr>
        <w:t xml:space="preserve"> </w:t>
      </w:r>
    </w:p>
    <w:p w:rsidR="002C2182" w:rsidRPr="00C8153B" w:rsidRDefault="003410C8">
      <w:pPr>
        <w:pStyle w:val="Heading1"/>
        <w:rPr>
          <w:rFonts w:ascii="Sylfaen" w:hAnsi="Sylfaen"/>
          <w:lang w:val="ka-GE"/>
        </w:rPr>
      </w:pPr>
      <w:r w:rsidRPr="00AE228E">
        <w:rPr>
          <w:color w:val="000000"/>
          <w:lang w:val="ka-GE"/>
        </w:rPr>
        <w:t>5</w:t>
      </w:r>
      <w:r w:rsidRPr="00AE228E">
        <w:rPr>
          <w:color w:val="000000"/>
          <w:lang w:val="ka-GE"/>
        </w:rPr>
        <w:tab/>
      </w:r>
      <w:r w:rsidR="00C8153B">
        <w:rPr>
          <w:rFonts w:ascii="Sylfaen" w:hAnsi="Sylfaen"/>
          <w:lang w:val="ka-GE"/>
        </w:rPr>
        <w:t>პრობლემის გადაწყვეტა</w:t>
      </w:r>
    </w:p>
    <w:p w:rsidR="002C2182" w:rsidRPr="00C410A6" w:rsidRDefault="00A7797F" w:rsidP="00C8153B">
      <w:pPr>
        <w:pStyle w:val="PARAGRAPHnoindent"/>
        <w:spacing w:line="240" w:lineRule="auto"/>
        <w:ind w:firstLine="567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რეალურ დროში კომუნიკაციებისა და მონაცემთა ვიზუალიზაციის ტექნოლოგიების გაერთიანებით, მ</w:t>
      </w:r>
      <w:r w:rsidR="00046458">
        <w:rPr>
          <w:rFonts w:ascii="Sylfaen" w:hAnsi="Sylfaen"/>
          <w:sz w:val="22"/>
          <w:szCs w:val="22"/>
          <w:lang w:val="ka-GE"/>
        </w:rPr>
        <w:t>ივიღებთ გრაფიკულ ანიმაციებს ან</w:t>
      </w:r>
      <w:r>
        <w:rPr>
          <w:rFonts w:ascii="Sylfaen" w:hAnsi="Sylfaen"/>
          <w:sz w:val="22"/>
          <w:szCs w:val="22"/>
          <w:lang w:val="ka-GE"/>
        </w:rPr>
        <w:t xml:space="preserve"> სხვა რენდერირებულ სურათებს, რომლებიც </w:t>
      </w:r>
      <w:r>
        <w:rPr>
          <w:rFonts w:ascii="Sylfaen" w:hAnsi="Sylfaen"/>
          <w:sz w:val="22"/>
          <w:szCs w:val="22"/>
          <w:lang w:val="ka-GE"/>
        </w:rPr>
        <w:lastRenderedPageBreak/>
        <w:t>რეალურ დროში იცვლებიან და მუდმივად განახლებულ ინფორმაციას ატარებენ. ეს ძალიან მოსახერხებელი და მარტივია კლიენტისათვის, რადგან მას შეუძლია ილუს</w:t>
      </w:r>
      <w:r w:rsidR="00046458">
        <w:rPr>
          <w:rFonts w:ascii="Sylfaen" w:hAnsi="Sylfaen"/>
          <w:sz w:val="22"/>
          <w:szCs w:val="22"/>
          <w:lang w:val="ka-GE"/>
        </w:rPr>
        <w:t>ტ</w:t>
      </w:r>
      <w:r>
        <w:rPr>
          <w:rFonts w:ascii="Sylfaen" w:hAnsi="Sylfaen"/>
          <w:sz w:val="22"/>
          <w:szCs w:val="22"/>
          <w:lang w:val="ka-GE"/>
        </w:rPr>
        <w:t xml:space="preserve">რირებულად მიიღოს </w:t>
      </w:r>
      <w:r w:rsidR="00046458">
        <w:rPr>
          <w:rFonts w:ascii="Sylfaen" w:hAnsi="Sylfaen"/>
          <w:sz w:val="22"/>
          <w:szCs w:val="22"/>
          <w:lang w:val="ka-GE"/>
        </w:rPr>
        <w:t>მისთვის</w:t>
      </w:r>
      <w:r w:rsidR="00F360C1">
        <w:rPr>
          <w:rFonts w:ascii="Sylfaen" w:hAnsi="Sylfaen"/>
          <w:sz w:val="22"/>
          <w:szCs w:val="22"/>
          <w:lang w:val="ka-GE"/>
        </w:rPr>
        <w:t xml:space="preserve"> საჭირო ინფორმაცია. </w:t>
      </w:r>
      <w:r>
        <w:rPr>
          <w:rFonts w:ascii="Sylfaen" w:hAnsi="Sylfaen"/>
          <w:sz w:val="22"/>
          <w:szCs w:val="22"/>
          <w:lang w:val="ka-GE"/>
        </w:rPr>
        <w:t>ინფორმაცია შეცვლისას მყისიერად განახლდება და ეს ავტომატურად აისახება კლიენტთან.</w:t>
      </w:r>
      <w:r w:rsidR="00C410A6">
        <w:rPr>
          <w:rFonts w:ascii="Sylfaen" w:hAnsi="Sylfaen"/>
          <w:sz w:val="22"/>
          <w:szCs w:val="22"/>
          <w:lang w:val="ka-GE"/>
        </w:rPr>
        <w:t xml:space="preserve"> ამის მარტივი მაგალითია ინტერაქტიული დიაგრამები </w:t>
      </w:r>
      <w:r w:rsidR="00C410A6" w:rsidRPr="00C410A6">
        <w:rPr>
          <w:rFonts w:ascii="Sylfaen" w:hAnsi="Sylfaen"/>
          <w:sz w:val="22"/>
          <w:szCs w:val="22"/>
          <w:lang w:val="ka-GE"/>
        </w:rPr>
        <w:t xml:space="preserve">Web </w:t>
      </w:r>
      <w:r w:rsidR="00C410A6">
        <w:rPr>
          <w:rFonts w:ascii="Sylfaen" w:hAnsi="Sylfaen"/>
          <w:sz w:val="22"/>
          <w:szCs w:val="22"/>
          <w:lang w:val="ka-GE"/>
        </w:rPr>
        <w:t xml:space="preserve">აპლიკაციებში. სადაც რეალურ დროში კომუნიკაციებზე ზრუნავს </w:t>
      </w:r>
      <w:r w:rsidR="00C410A6" w:rsidRPr="00C410A6">
        <w:rPr>
          <w:rFonts w:ascii="Sylfaen" w:hAnsi="Sylfaen"/>
          <w:sz w:val="22"/>
          <w:szCs w:val="22"/>
          <w:lang w:val="ka-GE"/>
        </w:rPr>
        <w:t>ASP.NET SignalR-</w:t>
      </w:r>
      <w:r w:rsidR="00C410A6">
        <w:rPr>
          <w:rFonts w:ascii="Sylfaen" w:hAnsi="Sylfaen"/>
          <w:sz w:val="22"/>
          <w:szCs w:val="22"/>
          <w:lang w:val="ka-GE"/>
        </w:rPr>
        <w:t xml:space="preserve">ი, ხოლო მონაცემთა ვიზუალიზაციაზე </w:t>
      </w:r>
      <w:r w:rsidR="00C410A6" w:rsidRPr="00C410A6">
        <w:rPr>
          <w:rFonts w:ascii="Sylfaen" w:hAnsi="Sylfaen"/>
          <w:sz w:val="22"/>
          <w:szCs w:val="22"/>
          <w:lang w:val="ka-GE"/>
        </w:rPr>
        <w:t xml:space="preserve">D3.js </w:t>
      </w:r>
      <w:r w:rsidR="00C410A6">
        <w:rPr>
          <w:rFonts w:ascii="Sylfaen" w:hAnsi="Sylfaen"/>
          <w:sz w:val="22"/>
          <w:szCs w:val="22"/>
          <w:lang w:val="ka-GE"/>
        </w:rPr>
        <w:t xml:space="preserve">ბიბლიოთეკა. ამ ორი ტექნოლოგიის შერწყმით, რომლებიც ზემოთ დეტალურადაა განხილული, შეგვიძლია შევქმნათ იდეალური </w:t>
      </w:r>
      <w:r w:rsidR="00C410A6" w:rsidRPr="00C410A6">
        <w:rPr>
          <w:rFonts w:ascii="Sylfaen" w:hAnsi="Sylfaen"/>
          <w:sz w:val="22"/>
          <w:szCs w:val="22"/>
          <w:lang w:val="ka-GE"/>
        </w:rPr>
        <w:t xml:space="preserve">Web </w:t>
      </w:r>
      <w:r w:rsidR="00C410A6">
        <w:rPr>
          <w:rFonts w:ascii="Sylfaen" w:hAnsi="Sylfaen"/>
          <w:sz w:val="22"/>
          <w:szCs w:val="22"/>
          <w:lang w:val="ka-GE"/>
        </w:rPr>
        <w:t>აპლიკაცია, რომელშიც ინტერაქტიული დიაგრამები გვექნება. ეს გადაწყვეტილება ჩვენ</w:t>
      </w:r>
      <w:r w:rsidR="00F360C1">
        <w:rPr>
          <w:rFonts w:ascii="Sylfaen" w:hAnsi="Sylfaen"/>
          <w:sz w:val="22"/>
          <w:szCs w:val="22"/>
          <w:lang w:val="ka-GE"/>
        </w:rPr>
        <w:t>ს</w:t>
      </w:r>
      <w:r w:rsidR="00C410A6">
        <w:rPr>
          <w:rFonts w:ascii="Sylfaen" w:hAnsi="Sylfaen"/>
          <w:sz w:val="22"/>
          <w:szCs w:val="22"/>
          <w:lang w:val="ka-GE"/>
        </w:rPr>
        <w:t xml:space="preserve"> ამოცანას მთლიანად პასუხობს და ამტკიცებს, რომ შესაძლებელია შეიქმნას აპლიკაცია, რომელშიც </w:t>
      </w:r>
      <w:r w:rsidR="00624AA1">
        <w:rPr>
          <w:rFonts w:ascii="Sylfaen" w:hAnsi="Sylfaen"/>
          <w:sz w:val="22"/>
          <w:szCs w:val="22"/>
          <w:lang w:val="ka-GE"/>
        </w:rPr>
        <w:t>გაერთიანებული იქნება ორი ტექნოლოგია და მიღებული იქნება შედეგი</w:t>
      </w:r>
      <w:r w:rsidR="00046458">
        <w:rPr>
          <w:rFonts w:ascii="Sylfaen" w:hAnsi="Sylfaen"/>
          <w:sz w:val="22"/>
          <w:szCs w:val="22"/>
          <w:lang w:val="ka-GE"/>
        </w:rPr>
        <w:t>-</w:t>
      </w:r>
      <w:r w:rsidR="00624AA1">
        <w:rPr>
          <w:rFonts w:ascii="Sylfaen" w:hAnsi="Sylfaen"/>
          <w:sz w:val="22"/>
          <w:szCs w:val="22"/>
          <w:lang w:val="ka-GE"/>
        </w:rPr>
        <w:t xml:space="preserve"> რეალურ დროში მონაცემთა ვიზუალიზაცია.</w:t>
      </w:r>
    </w:p>
    <w:p w:rsidR="003410C8" w:rsidRPr="0070611E" w:rsidRDefault="003410C8">
      <w:pPr>
        <w:pStyle w:val="Heading1"/>
        <w:rPr>
          <w:rFonts w:ascii="Sylfaen" w:hAnsi="Sylfaen"/>
          <w:lang w:val="ka-GE"/>
        </w:rPr>
      </w:pPr>
      <w:r w:rsidRPr="00F360C1">
        <w:rPr>
          <w:color w:val="000000"/>
          <w:lang w:val="ka-GE"/>
        </w:rPr>
        <w:t>6</w:t>
      </w:r>
      <w:r w:rsidRPr="00F360C1">
        <w:rPr>
          <w:color w:val="000000"/>
          <w:lang w:val="ka-GE"/>
        </w:rPr>
        <w:tab/>
      </w:r>
      <w:r w:rsidR="0070611E">
        <w:rPr>
          <w:rFonts w:ascii="Sylfaen" w:hAnsi="Sylfaen"/>
          <w:lang w:val="ka-GE"/>
        </w:rPr>
        <w:t>ანალიზი</w:t>
      </w:r>
    </w:p>
    <w:p w:rsidR="002C2182" w:rsidRPr="00532CF0" w:rsidRDefault="00F360C1" w:rsidP="0070611E">
      <w:pPr>
        <w:pStyle w:val="PARAGRAPHnoindent"/>
        <w:spacing w:line="240" w:lineRule="auto"/>
        <w:ind w:firstLine="567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რეალურ დროში მონაცემთა ვიზუალიზაცია ფართო სფეროა და იგი დღესდღეობით უფრო და უფრო პოპულარული ხდება </w:t>
      </w:r>
      <w:r w:rsidRPr="00532CF0">
        <w:rPr>
          <w:rFonts w:ascii="Sylfaen" w:hAnsi="Sylfaen"/>
          <w:sz w:val="22"/>
          <w:szCs w:val="22"/>
          <w:lang w:val="ka-GE"/>
        </w:rPr>
        <w:t xml:space="preserve">Web </w:t>
      </w:r>
      <w:r w:rsidR="0089102F">
        <w:rPr>
          <w:rFonts w:ascii="Sylfaen" w:hAnsi="Sylfaen"/>
          <w:sz w:val="22"/>
          <w:szCs w:val="22"/>
          <w:lang w:val="ka-GE"/>
        </w:rPr>
        <w:t>აპლიკაციებში</w:t>
      </w:r>
      <w:r>
        <w:rPr>
          <w:rFonts w:ascii="Sylfaen" w:hAnsi="Sylfaen"/>
          <w:sz w:val="22"/>
          <w:szCs w:val="22"/>
          <w:lang w:val="ka-GE"/>
        </w:rPr>
        <w:t xml:space="preserve"> მისი თვისებებიდან გამომდინარე. იგი მთლიანად პასუხობ</w:t>
      </w:r>
      <w:r w:rsidR="007A484A">
        <w:rPr>
          <w:rFonts w:ascii="Sylfaen" w:hAnsi="Sylfaen"/>
          <w:sz w:val="22"/>
          <w:szCs w:val="22"/>
          <w:lang w:val="ka-GE"/>
        </w:rPr>
        <w:t>ს დღევანდელი ცხოვრების სწრაფ რიტ</w:t>
      </w:r>
      <w:r>
        <w:rPr>
          <w:rFonts w:ascii="Sylfaen" w:hAnsi="Sylfaen"/>
          <w:sz w:val="22"/>
          <w:szCs w:val="22"/>
          <w:lang w:val="ka-GE"/>
        </w:rPr>
        <w:t>მს და ინფორმაციის მარტივად მიღე</w:t>
      </w:r>
      <w:r w:rsidR="007A484A">
        <w:rPr>
          <w:rFonts w:ascii="Sylfaen" w:hAnsi="Sylfaen"/>
          <w:sz w:val="22"/>
          <w:szCs w:val="22"/>
          <w:lang w:val="ka-GE"/>
        </w:rPr>
        <w:t>ბის მოთხოვნილებას</w:t>
      </w:r>
      <w:r>
        <w:rPr>
          <w:rFonts w:ascii="Sylfaen" w:hAnsi="Sylfaen"/>
          <w:sz w:val="22"/>
          <w:szCs w:val="22"/>
          <w:lang w:val="ka-GE"/>
        </w:rPr>
        <w:t xml:space="preserve">. კლიენტს აღარ უწევს სერვერთან წვდომა და ლოდინი, თუ როდის მიიღებს იგი სასურველ ინფრომაციას. ეს მიდგომა </w:t>
      </w:r>
      <w:r w:rsidR="007A484A">
        <w:rPr>
          <w:rFonts w:ascii="Sylfaen" w:hAnsi="Sylfaen"/>
          <w:sz w:val="22"/>
          <w:szCs w:val="22"/>
          <w:lang w:val="ka-GE"/>
        </w:rPr>
        <w:t>მუდმივად ამარაგებს</w:t>
      </w:r>
      <w:r w:rsidR="00532CF0">
        <w:rPr>
          <w:rFonts w:ascii="Sylfaen" w:hAnsi="Sylfaen"/>
          <w:sz w:val="22"/>
          <w:szCs w:val="22"/>
          <w:lang w:val="ka-GE"/>
        </w:rPr>
        <w:t xml:space="preserve"> კ</w:t>
      </w:r>
      <w:r w:rsidR="007A484A">
        <w:rPr>
          <w:rFonts w:ascii="Sylfaen" w:hAnsi="Sylfaen"/>
          <w:sz w:val="22"/>
          <w:szCs w:val="22"/>
          <w:lang w:val="ka-GE"/>
        </w:rPr>
        <w:t>ლიენტურ მხარეს ახალი ინფორმაციით</w:t>
      </w:r>
      <w:r w:rsidR="00532CF0">
        <w:rPr>
          <w:rFonts w:ascii="Sylfaen" w:hAnsi="Sylfaen"/>
          <w:sz w:val="22"/>
          <w:szCs w:val="22"/>
          <w:lang w:val="ka-GE"/>
        </w:rPr>
        <w:t xml:space="preserve"> და თან ეს ინფორმაცია </w:t>
      </w:r>
      <w:r w:rsidR="007A484A">
        <w:rPr>
          <w:rFonts w:ascii="Sylfaen" w:hAnsi="Sylfaen"/>
          <w:sz w:val="22"/>
          <w:szCs w:val="22"/>
          <w:lang w:val="ka-GE"/>
        </w:rPr>
        <w:t>მოცემულია</w:t>
      </w:r>
      <w:r w:rsidR="00532CF0">
        <w:rPr>
          <w:rFonts w:ascii="Sylfaen" w:hAnsi="Sylfaen"/>
          <w:sz w:val="22"/>
          <w:szCs w:val="22"/>
          <w:lang w:val="ka-GE"/>
        </w:rPr>
        <w:t xml:space="preserve"> გრაფიკული გამოსახულებებით, დიაგრამებით და ს</w:t>
      </w:r>
      <w:r w:rsidR="007A484A">
        <w:rPr>
          <w:rFonts w:ascii="Sylfaen" w:hAnsi="Sylfaen"/>
          <w:sz w:val="22"/>
          <w:szCs w:val="22"/>
          <w:lang w:val="ka-GE"/>
        </w:rPr>
        <w:t xml:space="preserve">ხვა საშუალებებით, რაც კლიენტს </w:t>
      </w:r>
      <w:r w:rsidR="00532CF0">
        <w:rPr>
          <w:rFonts w:ascii="Sylfaen" w:hAnsi="Sylfaen"/>
          <w:sz w:val="22"/>
          <w:szCs w:val="22"/>
          <w:lang w:val="ka-GE"/>
        </w:rPr>
        <w:t xml:space="preserve">ეხმარება მინიმალურ დროში მარტივად და გასაგებად მიიღოს სასურველი ინფორმაცია. ტექნოლოგიები </w:t>
      </w:r>
      <w:r w:rsidR="00532CF0" w:rsidRPr="00532CF0">
        <w:rPr>
          <w:rFonts w:ascii="Sylfaen" w:hAnsi="Sylfaen"/>
          <w:sz w:val="22"/>
          <w:szCs w:val="22"/>
          <w:lang w:val="ka-GE"/>
        </w:rPr>
        <w:t xml:space="preserve">ASP.NET SignalR </w:t>
      </w:r>
      <w:r w:rsidR="00532CF0">
        <w:rPr>
          <w:rFonts w:ascii="Sylfaen" w:hAnsi="Sylfaen"/>
          <w:sz w:val="22"/>
          <w:szCs w:val="22"/>
          <w:lang w:val="ka-GE"/>
        </w:rPr>
        <w:t xml:space="preserve">და </w:t>
      </w:r>
      <w:r w:rsidR="00532CF0" w:rsidRPr="00532CF0">
        <w:rPr>
          <w:rFonts w:ascii="Sylfaen" w:hAnsi="Sylfaen"/>
          <w:sz w:val="22"/>
          <w:szCs w:val="22"/>
          <w:lang w:val="ka-GE"/>
        </w:rPr>
        <w:t xml:space="preserve">D3.js </w:t>
      </w:r>
      <w:r w:rsidR="00532CF0">
        <w:rPr>
          <w:rFonts w:ascii="Sylfaen" w:hAnsi="Sylfaen"/>
          <w:sz w:val="22"/>
          <w:szCs w:val="22"/>
          <w:lang w:val="ka-GE"/>
        </w:rPr>
        <w:t>მთლიანად აკმაყოფილებენ ამ მიდგომას და საშუალებას გვაძლევენ მარტივად და კომფორტულად შევქმნათ სასურველი შედეგი.</w:t>
      </w:r>
    </w:p>
    <w:p w:rsidR="002C2182" w:rsidRPr="00532CF0" w:rsidRDefault="002C2182" w:rsidP="002C2182">
      <w:pPr>
        <w:pStyle w:val="PARAGRAPH"/>
        <w:rPr>
          <w:lang w:val="ka-GE"/>
        </w:rPr>
      </w:pPr>
    </w:p>
    <w:p w:rsidR="003410C8" w:rsidRDefault="00584AE0" w:rsidP="005348DB">
      <w:pPr>
        <w:pStyle w:val="Heading1"/>
        <w:numPr>
          <w:ilvl w:val="0"/>
          <w:numId w:val="39"/>
        </w:numPr>
        <w:rPr>
          <w:color w:val="000000"/>
        </w:rPr>
      </w:pPr>
      <w:r>
        <w:rPr>
          <w:rFonts w:ascii="Sylfaen" w:hAnsi="Sylfaen"/>
          <w:color w:val="000000"/>
          <w:lang w:val="ka-GE"/>
        </w:rPr>
        <w:t>დასკვნა</w:t>
      </w:r>
    </w:p>
    <w:p w:rsidR="00716E4E" w:rsidRDefault="009D658E" w:rsidP="002842AB">
      <w:pPr>
        <w:pStyle w:val="PARAGRAPHnoindent"/>
        <w:spacing w:line="240" w:lineRule="auto"/>
        <w:ind w:firstLine="567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ორ</w:t>
      </w:r>
      <w:r>
        <w:rPr>
          <w:rFonts w:ascii="Sylfaen" w:hAnsi="Sylfaen"/>
          <w:sz w:val="22"/>
          <w:szCs w:val="22"/>
          <w:lang w:val="ka-GE"/>
        </w:rPr>
        <w:t>ი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ტექნოლოგია</w:t>
      </w:r>
      <w:r w:rsidR="000B5B31">
        <w:rPr>
          <w:rFonts w:ascii="Sylfaen" w:hAnsi="Sylfaen"/>
          <w:sz w:val="22"/>
          <w:szCs w:val="22"/>
          <w:lang w:val="ka-GE"/>
        </w:rPr>
        <w:t>,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რეალურ დროში კომუნიკაცია და მონაცემთა ვიზუალიზაცია</w:t>
      </w:r>
      <w:r w:rsidR="000B5B31">
        <w:rPr>
          <w:rFonts w:ascii="Sylfaen" w:hAnsi="Sylfaen"/>
          <w:sz w:val="22"/>
          <w:szCs w:val="22"/>
          <w:lang w:val="ka-GE"/>
        </w:rPr>
        <w:t>,</w:t>
      </w:r>
      <w:r>
        <w:rPr>
          <w:rFonts w:ascii="Sylfaen" w:hAnsi="Sylfaen"/>
          <w:sz w:val="22"/>
          <w:szCs w:val="22"/>
          <w:lang w:val="ka-GE"/>
        </w:rPr>
        <w:t xml:space="preserve"> წარმატებით </w:t>
      </w:r>
      <w:r w:rsidR="000B5B31">
        <w:rPr>
          <w:rFonts w:ascii="Sylfaen" w:hAnsi="Sylfaen"/>
          <w:sz w:val="22"/>
          <w:szCs w:val="22"/>
          <w:lang w:val="ka-GE"/>
        </w:rPr>
        <w:t>გაერთიანდა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</w:rPr>
        <w:t xml:space="preserve">Web </w:t>
      </w:r>
      <w:r>
        <w:rPr>
          <w:rFonts w:ascii="Sylfaen" w:hAnsi="Sylfaen"/>
          <w:sz w:val="22"/>
          <w:szCs w:val="22"/>
          <w:lang w:val="ka-GE"/>
        </w:rPr>
        <w:t>აპლიკაციებში</w:t>
      </w:r>
      <w:r w:rsidR="00FB7387">
        <w:rPr>
          <w:rFonts w:ascii="Sylfaen" w:hAnsi="Sylfaen"/>
          <w:sz w:val="22"/>
          <w:szCs w:val="22"/>
          <w:lang w:val="ka-GE"/>
        </w:rPr>
        <w:t>,</w:t>
      </w:r>
      <w:r>
        <w:rPr>
          <w:rFonts w:ascii="Sylfaen" w:hAnsi="Sylfaen"/>
          <w:sz w:val="22"/>
          <w:szCs w:val="22"/>
          <w:lang w:val="ka-GE"/>
        </w:rPr>
        <w:t xml:space="preserve"> შედეგად შეიქმნა ახალი მიდგომა,</w:t>
      </w:r>
      <w:r w:rsidR="00FB7387">
        <w:rPr>
          <w:rFonts w:ascii="Sylfaen" w:hAnsi="Sylfaen"/>
          <w:sz w:val="22"/>
          <w:szCs w:val="22"/>
          <w:lang w:val="ka-GE"/>
        </w:rPr>
        <w:t xml:space="preserve"> რომელიც  მუდმივად განახლებულ ვიზუალურად გაფორმებულ</w:t>
      </w:r>
      <w:r w:rsidR="001A026B">
        <w:rPr>
          <w:rFonts w:ascii="Sylfaen" w:hAnsi="Sylfaen"/>
          <w:sz w:val="22"/>
          <w:szCs w:val="22"/>
          <w:lang w:val="ka-GE"/>
        </w:rPr>
        <w:t xml:space="preserve"> </w:t>
      </w:r>
      <w:r w:rsidR="002842AB">
        <w:rPr>
          <w:rFonts w:ascii="Sylfaen" w:hAnsi="Sylfaen"/>
          <w:sz w:val="22"/>
          <w:szCs w:val="22"/>
          <w:lang w:val="ka-GE"/>
        </w:rPr>
        <w:t>ინფორმაცია</w:t>
      </w:r>
      <w:r w:rsidR="00FB7387">
        <w:rPr>
          <w:rFonts w:ascii="Sylfaen" w:hAnsi="Sylfaen"/>
          <w:sz w:val="22"/>
          <w:szCs w:val="22"/>
          <w:lang w:val="ka-GE"/>
        </w:rPr>
        <w:t>ს აწვდის</w:t>
      </w:r>
      <w:r w:rsidR="001A026B">
        <w:rPr>
          <w:rFonts w:ascii="Sylfaen" w:hAnsi="Sylfaen"/>
          <w:sz w:val="22"/>
          <w:szCs w:val="22"/>
          <w:lang w:val="ka-GE"/>
        </w:rPr>
        <w:t xml:space="preserve"> </w:t>
      </w:r>
      <w:r w:rsidR="00FB7387">
        <w:rPr>
          <w:rFonts w:ascii="Sylfaen" w:hAnsi="Sylfaen"/>
          <w:sz w:val="22"/>
          <w:szCs w:val="22"/>
          <w:lang w:val="ka-GE"/>
        </w:rPr>
        <w:t>მომხმარებელს</w:t>
      </w:r>
      <w:r w:rsidR="002429E2">
        <w:rPr>
          <w:rFonts w:ascii="Sylfaen" w:hAnsi="Sylfaen"/>
          <w:sz w:val="22"/>
          <w:szCs w:val="22"/>
          <w:lang w:val="ka-GE"/>
        </w:rPr>
        <w:t>. ეს ახალი მიდგომა რეალურ დროში მონაცემთა ვიზუალიზაციის ს</w:t>
      </w:r>
      <w:r w:rsidR="002842AB">
        <w:rPr>
          <w:rFonts w:ascii="Sylfaen" w:hAnsi="Sylfaen"/>
          <w:sz w:val="22"/>
          <w:szCs w:val="22"/>
          <w:lang w:val="ka-GE"/>
        </w:rPr>
        <w:t>ახელითაა ცნობილი და ითავსებს ორივე ტექნოლოგიის თვისებებს</w:t>
      </w:r>
      <w:r w:rsidR="002429E2">
        <w:rPr>
          <w:rFonts w:ascii="Sylfaen" w:hAnsi="Sylfaen"/>
          <w:sz w:val="22"/>
          <w:szCs w:val="22"/>
          <w:lang w:val="ka-GE"/>
        </w:rPr>
        <w:t xml:space="preserve">. </w:t>
      </w:r>
      <w:r w:rsidR="002429E2" w:rsidRPr="00532CF0">
        <w:rPr>
          <w:rFonts w:ascii="Sylfaen" w:hAnsi="Sylfaen"/>
          <w:sz w:val="22"/>
          <w:szCs w:val="22"/>
          <w:lang w:val="ka-GE"/>
        </w:rPr>
        <w:t xml:space="preserve">ASP.NET SignalR </w:t>
      </w:r>
      <w:r w:rsidR="002429E2">
        <w:rPr>
          <w:rFonts w:ascii="Sylfaen" w:hAnsi="Sylfaen"/>
          <w:sz w:val="22"/>
          <w:szCs w:val="22"/>
          <w:lang w:val="ka-GE"/>
        </w:rPr>
        <w:t xml:space="preserve">და </w:t>
      </w:r>
      <w:r w:rsidR="002429E2" w:rsidRPr="00532CF0">
        <w:rPr>
          <w:rFonts w:ascii="Sylfaen" w:hAnsi="Sylfaen"/>
          <w:sz w:val="22"/>
          <w:szCs w:val="22"/>
          <w:lang w:val="ka-GE"/>
        </w:rPr>
        <w:t>D3.js</w:t>
      </w:r>
      <w:r w:rsidR="002429E2" w:rsidRPr="002429E2">
        <w:rPr>
          <w:rFonts w:ascii="Sylfaen" w:hAnsi="Sylfaen"/>
          <w:sz w:val="22"/>
          <w:szCs w:val="22"/>
          <w:lang w:val="ka-GE"/>
        </w:rPr>
        <w:t xml:space="preserve"> </w:t>
      </w:r>
      <w:r w:rsidR="002429E2">
        <w:rPr>
          <w:rFonts w:ascii="Sylfaen" w:hAnsi="Sylfaen"/>
          <w:sz w:val="22"/>
          <w:szCs w:val="22"/>
          <w:lang w:val="ka-GE"/>
        </w:rPr>
        <w:t xml:space="preserve">ამ შემთხვევის შესანიშნავი მაგალითია. </w:t>
      </w:r>
      <w:r w:rsidR="002429E2" w:rsidRPr="002429E2">
        <w:rPr>
          <w:rFonts w:ascii="Sylfaen" w:hAnsi="Sylfaen"/>
          <w:sz w:val="22"/>
          <w:szCs w:val="22"/>
          <w:lang w:val="ka-GE"/>
        </w:rPr>
        <w:t xml:space="preserve">Web </w:t>
      </w:r>
      <w:r w:rsidR="002429E2">
        <w:rPr>
          <w:rFonts w:ascii="Sylfaen" w:hAnsi="Sylfaen"/>
          <w:sz w:val="22"/>
          <w:szCs w:val="22"/>
          <w:lang w:val="ka-GE"/>
        </w:rPr>
        <w:t xml:space="preserve">აპლიკაციის შექმნის დროს </w:t>
      </w:r>
      <w:r w:rsidR="002429E2" w:rsidRPr="002429E2">
        <w:rPr>
          <w:rFonts w:ascii="Sylfaen" w:hAnsi="Sylfaen"/>
          <w:sz w:val="22"/>
          <w:szCs w:val="22"/>
          <w:lang w:val="ka-GE"/>
        </w:rPr>
        <w:t>SignalR-</w:t>
      </w:r>
      <w:r w:rsidR="002429E2">
        <w:rPr>
          <w:rFonts w:ascii="Sylfaen" w:hAnsi="Sylfaen"/>
          <w:sz w:val="22"/>
          <w:szCs w:val="22"/>
          <w:lang w:val="ka-GE"/>
        </w:rPr>
        <w:t xml:space="preserve">ი რეალურ დროში კომუნიკაციების დამყარებაში გვეხმარება, ხოლო </w:t>
      </w:r>
      <w:r w:rsidR="002429E2" w:rsidRPr="002429E2">
        <w:rPr>
          <w:rFonts w:ascii="Sylfaen" w:hAnsi="Sylfaen"/>
          <w:sz w:val="22"/>
          <w:szCs w:val="22"/>
          <w:lang w:val="ka-GE"/>
        </w:rPr>
        <w:t xml:space="preserve">D3.js </w:t>
      </w:r>
      <w:r w:rsidR="002429E2">
        <w:rPr>
          <w:rFonts w:ascii="Sylfaen" w:hAnsi="Sylfaen"/>
          <w:sz w:val="22"/>
          <w:szCs w:val="22"/>
          <w:lang w:val="ka-GE"/>
        </w:rPr>
        <w:t xml:space="preserve">მონაცემთა ვიზუალიზაციაში. ეს ორი ტექნოლოგია კი ერთად </w:t>
      </w:r>
      <w:r w:rsidR="002842AB">
        <w:rPr>
          <w:rFonts w:ascii="Sylfaen" w:hAnsi="Sylfaen"/>
          <w:sz w:val="22"/>
          <w:szCs w:val="22"/>
          <w:lang w:val="ka-GE"/>
        </w:rPr>
        <w:t>ქმნის ახალ მიდგომას</w:t>
      </w:r>
      <w:r w:rsidR="002429E2">
        <w:rPr>
          <w:rFonts w:ascii="Sylfaen" w:hAnsi="Sylfaen"/>
          <w:sz w:val="22"/>
          <w:szCs w:val="22"/>
          <w:lang w:val="ka-GE"/>
        </w:rPr>
        <w:t>, რომელიც რეალურ დროში მონაცემთა ვიზუალიზაციის სახელითაა ცნობილი.</w:t>
      </w:r>
    </w:p>
    <w:p w:rsidR="002429E2" w:rsidRPr="002429E2" w:rsidRDefault="002429E2" w:rsidP="002842AB">
      <w:pPr>
        <w:pStyle w:val="PARAGRAPH"/>
        <w:spacing w:line="240" w:lineRule="auto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     </w:t>
      </w:r>
      <w:r w:rsidR="00FC2F66">
        <w:rPr>
          <w:rFonts w:ascii="Sylfaen" w:hAnsi="Sylfaen"/>
          <w:sz w:val="22"/>
          <w:szCs w:val="22"/>
          <w:lang w:val="ka-GE"/>
        </w:rPr>
        <w:t xml:space="preserve">რათქმაუნდა, </w:t>
      </w:r>
      <w:r w:rsidR="002842AB">
        <w:rPr>
          <w:rFonts w:ascii="Sylfaen" w:hAnsi="Sylfaen"/>
          <w:sz w:val="22"/>
          <w:szCs w:val="22"/>
          <w:lang w:val="ka-GE"/>
        </w:rPr>
        <w:t>რეალურ დროში მონაცემთა ვიზაუალიზაციას აქვს</w:t>
      </w:r>
      <w:r>
        <w:rPr>
          <w:rFonts w:ascii="Sylfaen" w:hAnsi="Sylfaen"/>
          <w:sz w:val="22"/>
          <w:szCs w:val="22"/>
          <w:lang w:val="ka-GE"/>
        </w:rPr>
        <w:t xml:space="preserve"> უარყოფითი მხარეები</w:t>
      </w:r>
      <w:r w:rsidR="002842AB">
        <w:rPr>
          <w:rFonts w:ascii="Sylfaen" w:hAnsi="Sylfaen"/>
          <w:sz w:val="22"/>
          <w:szCs w:val="22"/>
          <w:lang w:val="ka-GE"/>
        </w:rPr>
        <w:t>ც</w:t>
      </w:r>
      <w:r>
        <w:rPr>
          <w:rFonts w:ascii="Sylfaen" w:hAnsi="Sylfaen"/>
          <w:sz w:val="22"/>
          <w:szCs w:val="22"/>
          <w:lang w:val="ka-GE"/>
        </w:rPr>
        <w:t>, რაც გვზღუდავს და არ გვაძლევს საშუალებას ამოვხსნათ ნებისმიერი ტიპის ამოცანა.</w:t>
      </w:r>
      <w:r w:rsidR="00E17635">
        <w:rPr>
          <w:rFonts w:ascii="Sylfaen" w:hAnsi="Sylfaen"/>
          <w:sz w:val="22"/>
          <w:szCs w:val="22"/>
          <w:lang w:val="ka-GE"/>
        </w:rPr>
        <w:t xml:space="preserve"> ეს უარყოფითი მხარეები </w:t>
      </w:r>
      <w:r w:rsidR="00FC2F66">
        <w:rPr>
          <w:rFonts w:ascii="Sylfaen" w:hAnsi="Sylfaen"/>
          <w:sz w:val="22"/>
          <w:szCs w:val="22"/>
          <w:lang w:val="ka-GE"/>
        </w:rPr>
        <w:t>გვიბიძგებს</w:t>
      </w:r>
      <w:r w:rsidR="00E17635">
        <w:rPr>
          <w:rFonts w:ascii="Sylfaen" w:hAnsi="Sylfaen"/>
          <w:sz w:val="22"/>
          <w:szCs w:val="22"/>
          <w:lang w:val="ka-GE"/>
        </w:rPr>
        <w:t xml:space="preserve"> გავაგრძელოთ კვ</w:t>
      </w:r>
      <w:bookmarkStart w:id="0" w:name="_GoBack"/>
      <w:bookmarkEnd w:id="0"/>
      <w:r w:rsidR="00E17635">
        <w:rPr>
          <w:rFonts w:ascii="Sylfaen" w:hAnsi="Sylfaen"/>
          <w:sz w:val="22"/>
          <w:szCs w:val="22"/>
          <w:lang w:val="ka-GE"/>
        </w:rPr>
        <w:t>ლევა ამ მიმართულებით და</w:t>
      </w:r>
      <w:r w:rsidR="00FC2F66">
        <w:rPr>
          <w:rFonts w:ascii="Sylfaen" w:hAnsi="Sylfaen"/>
          <w:sz w:val="22"/>
          <w:szCs w:val="22"/>
          <w:lang w:val="ka-GE"/>
        </w:rPr>
        <w:t xml:space="preserve"> შევქმნათ უფრო დავხვეწილი</w:t>
      </w:r>
      <w:r w:rsidR="00E17635">
        <w:rPr>
          <w:rFonts w:ascii="Sylfaen" w:hAnsi="Sylfaen"/>
          <w:sz w:val="22"/>
          <w:szCs w:val="22"/>
          <w:lang w:val="ka-GE"/>
        </w:rPr>
        <w:t xml:space="preserve"> მიდგომები ასეთი</w:t>
      </w:r>
      <w:r w:rsidR="00FC2F66">
        <w:rPr>
          <w:rFonts w:ascii="Sylfaen" w:hAnsi="Sylfaen"/>
          <w:sz w:val="22"/>
          <w:szCs w:val="22"/>
          <w:lang w:val="ka-GE"/>
        </w:rPr>
        <w:t xml:space="preserve"> ტიპის</w:t>
      </w:r>
      <w:r w:rsidR="00E17635">
        <w:rPr>
          <w:rFonts w:ascii="Sylfaen" w:hAnsi="Sylfaen"/>
          <w:sz w:val="22"/>
          <w:szCs w:val="22"/>
          <w:lang w:val="ka-GE"/>
        </w:rPr>
        <w:t xml:space="preserve"> ამოცანების გადასაჭრელად.</w:t>
      </w:r>
    </w:p>
    <w:p w:rsidR="002C2182" w:rsidRPr="002429E2" w:rsidRDefault="002C2182" w:rsidP="002C2182">
      <w:pPr>
        <w:pStyle w:val="Text"/>
        <w:ind w:firstLine="360"/>
        <w:rPr>
          <w:lang w:val="ka-GE"/>
        </w:rPr>
      </w:pPr>
    </w:p>
    <w:sdt>
      <w:sdtPr>
        <w:id w:val="1069607640"/>
        <w:docPartObj>
          <w:docPartGallery w:val="Bibliographies"/>
          <w:docPartUnique/>
        </w:docPartObj>
      </w:sdtPr>
      <w:sdtEndPr>
        <w:rPr>
          <w:rFonts w:ascii="Palatino" w:hAnsi="Palatino"/>
          <w:b w:val="0"/>
          <w:smallCaps w:val="0"/>
          <w:sz w:val="19"/>
        </w:rPr>
      </w:sdtEndPr>
      <w:sdtContent>
        <w:p w:rsidR="00E17635" w:rsidRPr="00E17635" w:rsidRDefault="00E17635">
          <w:pPr>
            <w:pStyle w:val="Heading1"/>
            <w:rPr>
              <w:rFonts w:ascii="Sylfaen" w:hAnsi="Sylfaen"/>
              <w:sz w:val="22"/>
              <w:szCs w:val="22"/>
              <w:lang w:val="ka-GE"/>
            </w:rPr>
          </w:pPr>
          <w:r w:rsidRPr="00E17635">
            <w:rPr>
              <w:rFonts w:ascii="Sylfaen" w:hAnsi="Sylfaen"/>
              <w:sz w:val="22"/>
              <w:szCs w:val="22"/>
              <w:lang w:val="ka-GE"/>
            </w:rPr>
            <w:t>ლიტერატურა</w:t>
          </w:r>
        </w:p>
        <w:sdt>
          <w:sdtPr>
            <w:id w:val="111145805"/>
            <w:bibliography/>
          </w:sdtPr>
          <w:sdtContent>
            <w:p w:rsidR="00E17635" w:rsidRDefault="00E17635">
              <w:pPr>
                <w:rPr>
                  <w:rFonts w:ascii="Times New Roman" w:hAnsi="Times New Roman"/>
                  <w:noProof/>
                  <w:kern w:val="0"/>
                  <w:sz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62"/>
                <w:gridCol w:w="9753"/>
              </w:tblGrid>
              <w:tr w:rsidR="00E17635">
                <w:trPr>
                  <w:divId w:val="766340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7635" w:rsidRPr="00E17635" w:rsidRDefault="00E1763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E17635">
                      <w:rPr>
                        <w:noProof/>
                        <w:sz w:val="16"/>
                        <w:szCs w:val="1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7635" w:rsidRPr="00E17635" w:rsidRDefault="00E1763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E17635">
                      <w:rPr>
                        <w:noProof/>
                        <w:sz w:val="16"/>
                        <w:szCs w:val="16"/>
                      </w:rPr>
                      <w:t>P. Fletcher, "https://docs.microsoft.com," Microsoft, 10 06 2014. [Online]. Available: https://docs.microsoft.com/en-us/aspnet/signalr/overview/getting-started/introduction-to-signalr. [Accessed 23 12 2017].</w:t>
                    </w:r>
                  </w:p>
                </w:tc>
              </w:tr>
              <w:tr w:rsidR="00E17635">
                <w:trPr>
                  <w:divId w:val="7663400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17635" w:rsidRPr="00E17635" w:rsidRDefault="00E1763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E17635">
                      <w:rPr>
                        <w:noProof/>
                        <w:sz w:val="16"/>
                        <w:szCs w:val="16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17635" w:rsidRPr="00E17635" w:rsidRDefault="00E1763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E17635">
                      <w:rPr>
                        <w:noProof/>
                        <w:sz w:val="16"/>
                        <w:szCs w:val="16"/>
                      </w:rPr>
                      <w:t>M. Bostock, "https://d3js.org/," Data-Driven Documents, [Online]. Available: https://d3js.org/.</w:t>
                    </w:r>
                  </w:p>
                </w:tc>
              </w:tr>
            </w:tbl>
            <w:p w:rsidR="00E17635" w:rsidRDefault="00E17635">
              <w:pPr>
                <w:divId w:val="76634005"/>
                <w:rPr>
                  <w:noProof/>
                </w:rPr>
              </w:pPr>
            </w:p>
            <w:p w:rsidR="00177B9E" w:rsidRPr="000B5DE3" w:rsidRDefault="00E17635" w:rsidP="000B5D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77B9E" w:rsidRDefault="00177B9E" w:rsidP="00177B9E">
      <w:pPr>
        <w:pStyle w:val="References"/>
        <w:rPr>
          <w:rFonts w:ascii="Palatino" w:hAnsi="Palatino" w:cs="Tms Rmn"/>
          <w:color w:val="000000"/>
        </w:rPr>
      </w:pPr>
    </w:p>
    <w:sectPr w:rsidR="00177B9E" w:rsidSect="002E07A6">
      <w:headerReference w:type="even" r:id="rId15"/>
      <w:headerReference w:type="default" r:id="rId16"/>
      <w:type w:val="continuous"/>
      <w:pgSz w:w="11340" w:h="15480" w:code="1"/>
      <w:pgMar w:top="1195" w:right="605" w:bottom="360" w:left="720" w:header="605" w:footer="72" w:gutter="0"/>
      <w:cols w:space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72A" w:rsidRDefault="00D9472A">
      <w:r>
        <w:separator/>
      </w:r>
    </w:p>
  </w:endnote>
  <w:endnote w:type="continuationSeparator" w:id="0">
    <w:p w:rsidR="00D9472A" w:rsidRDefault="00D9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72A" w:rsidRDefault="00D9472A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D9472A" w:rsidRDefault="00D94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17" w:rsidRDefault="008B33A2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>IEEE TRANSACTIONS ON XXXXXXXXXXXXXXXXXXXX,  vol.  #,  no.  #,  MMMMMMMM  1996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8B33A2">
      <w:fldChar w:fldCharType="begin"/>
    </w:r>
    <w:r w:rsidR="008B33A2">
      <w:instrText>PAGE</w:instrText>
    </w:r>
    <w:r w:rsidR="008B33A2">
      <w:fldChar w:fldCharType="separate"/>
    </w:r>
    <w:r>
      <w:rPr>
        <w:noProof/>
      </w:rPr>
      <w:t>3</w:t>
    </w:r>
    <w:r w:rsidR="008B33A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8B33A2">
      <w:fldChar w:fldCharType="begin"/>
    </w:r>
    <w:r w:rsidR="008B33A2">
      <w:instrText xml:space="preserve"> PAGE </w:instrText>
    </w:r>
    <w:r w:rsidR="008B33A2">
      <w:fldChar w:fldCharType="separate"/>
    </w:r>
    <w:r w:rsidR="002842AB">
      <w:rPr>
        <w:noProof/>
      </w:rPr>
      <w:t>1</w:t>
    </w:r>
    <w:r w:rsidR="008B33A2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17" w:rsidRPr="00E9039F" w:rsidRDefault="008B33A2">
    <w:pPr>
      <w:pStyle w:val="Header"/>
      <w:tabs>
        <w:tab w:val="clear" w:pos="10200"/>
        <w:tab w:val="right" w:pos="10320"/>
      </w:tabs>
      <w:spacing w:line="180" w:lineRule="exact"/>
      <w:rPr>
        <w:rFonts w:ascii="Sylfaen" w:hAnsi="Sylfaen"/>
        <w:lang w:val="ka-GE"/>
      </w:rPr>
    </w:pPr>
    <w:r>
      <w:fldChar w:fldCharType="begin"/>
    </w:r>
    <w:r>
      <w:instrText>PAGE</w:instrText>
    </w:r>
    <w:r>
      <w:fldChar w:fldCharType="separate"/>
    </w:r>
    <w:r w:rsidR="000B5B31">
      <w:rPr>
        <w:noProof/>
      </w:rPr>
      <w:t>4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  <w:r w:rsidR="009F2FBE">
      <w:rPr>
        <w:rFonts w:ascii="Sylfaen" w:hAnsi="Sylfaen"/>
        <w:lang w:val="ka-GE"/>
      </w:rPr>
      <w:t>რეალურ დროში მონაცემთა ვიზუალიზაცია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17" w:rsidRDefault="00E9039F">
    <w:pPr>
      <w:pStyle w:val="Header"/>
      <w:tabs>
        <w:tab w:val="clear" w:pos="10200"/>
        <w:tab w:val="right" w:pos="10320"/>
      </w:tabs>
      <w:spacing w:line="180" w:lineRule="exact"/>
    </w:pPr>
    <w:r>
      <w:rPr>
        <w:rFonts w:ascii="Sylfaen" w:hAnsi="Sylfaen"/>
        <w:lang w:val="ka-GE"/>
      </w:rPr>
      <w:t>გიორგი მირზაშვილი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8B33A2">
      <w:fldChar w:fldCharType="begin"/>
    </w:r>
    <w:r w:rsidR="008B33A2">
      <w:instrText>PAGE</w:instrText>
    </w:r>
    <w:r w:rsidR="008B33A2">
      <w:fldChar w:fldCharType="separate"/>
    </w:r>
    <w:r w:rsidR="002842AB">
      <w:rPr>
        <w:noProof/>
      </w:rPr>
      <w:t>3</w:t>
    </w:r>
    <w:r w:rsidR="008B33A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B256B2"/>
    <w:multiLevelType w:val="hybridMultilevel"/>
    <w:tmpl w:val="68A4B2F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0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3" w15:restartNumberingAfterBreak="0">
    <w:nsid w:val="24B61F81"/>
    <w:multiLevelType w:val="hybridMultilevel"/>
    <w:tmpl w:val="A7BC53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F14AD"/>
    <w:multiLevelType w:val="hybridMultilevel"/>
    <w:tmpl w:val="D93C7626"/>
    <w:lvl w:ilvl="0" w:tplc="0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466A08AB"/>
    <w:multiLevelType w:val="hybridMultilevel"/>
    <w:tmpl w:val="6B74D04C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7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30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1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2" w15:restartNumberingAfterBreak="0">
    <w:nsid w:val="55AE4EBF"/>
    <w:multiLevelType w:val="hybridMultilevel"/>
    <w:tmpl w:val="76505946"/>
    <w:lvl w:ilvl="0" w:tplc="08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33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9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0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E845EEA"/>
    <w:multiLevelType w:val="hybridMultilevel"/>
    <w:tmpl w:val="1FA2E630"/>
    <w:lvl w:ilvl="0" w:tplc="08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7"/>
  </w:num>
  <w:num w:numId="4">
    <w:abstractNumId w:val="26"/>
  </w:num>
  <w:num w:numId="5">
    <w:abstractNumId w:val="38"/>
  </w:num>
  <w:num w:numId="6">
    <w:abstractNumId w:val="11"/>
  </w:num>
  <w:num w:numId="7">
    <w:abstractNumId w:val="19"/>
  </w:num>
  <w:num w:numId="8">
    <w:abstractNumId w:val="10"/>
  </w:num>
  <w:num w:numId="9">
    <w:abstractNumId w:val="9"/>
  </w:num>
  <w:num w:numId="10">
    <w:abstractNumId w:val="0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7"/>
  </w:num>
  <w:num w:numId="14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20"/>
  </w:num>
  <w:num w:numId="16">
    <w:abstractNumId w:val="12"/>
  </w:num>
  <w:num w:numId="17">
    <w:abstractNumId w:val="31"/>
  </w:num>
  <w:num w:numId="18">
    <w:abstractNumId w:val="28"/>
  </w:num>
  <w:num w:numId="19">
    <w:abstractNumId w:val="39"/>
  </w:num>
  <w:num w:numId="20">
    <w:abstractNumId w:val="15"/>
  </w:num>
  <w:num w:numId="21">
    <w:abstractNumId w:val="14"/>
  </w:num>
  <w:num w:numId="22">
    <w:abstractNumId w:val="37"/>
  </w:num>
  <w:num w:numId="23">
    <w:abstractNumId w:val="21"/>
  </w:num>
  <w:num w:numId="24">
    <w:abstractNumId w:val="34"/>
  </w:num>
  <w:num w:numId="25">
    <w:abstractNumId w:val="4"/>
  </w:num>
  <w:num w:numId="26">
    <w:abstractNumId w:val="2"/>
  </w:num>
  <w:num w:numId="27">
    <w:abstractNumId w:val="6"/>
  </w:num>
  <w:num w:numId="28">
    <w:abstractNumId w:val="22"/>
  </w:num>
  <w:num w:numId="29">
    <w:abstractNumId w:val="40"/>
  </w:num>
  <w:num w:numId="30">
    <w:abstractNumId w:val="29"/>
  </w:num>
  <w:num w:numId="31">
    <w:abstractNumId w:val="23"/>
  </w:num>
  <w:num w:numId="32">
    <w:abstractNumId w:val="33"/>
  </w:num>
  <w:num w:numId="33">
    <w:abstractNumId w:val="35"/>
  </w:num>
  <w:num w:numId="34">
    <w:abstractNumId w:val="7"/>
  </w:num>
  <w:num w:numId="35">
    <w:abstractNumId w:val="8"/>
  </w:num>
  <w:num w:numId="36">
    <w:abstractNumId w:val="16"/>
  </w:num>
  <w:num w:numId="37">
    <w:abstractNumId w:val="36"/>
  </w:num>
  <w:num w:numId="38">
    <w:abstractNumId w:val="30"/>
  </w:num>
  <w:num w:numId="39">
    <w:abstractNumId w:val="3"/>
  </w:num>
  <w:num w:numId="40">
    <w:abstractNumId w:val="41"/>
  </w:num>
  <w:num w:numId="41">
    <w:abstractNumId w:val="25"/>
  </w:num>
  <w:num w:numId="42">
    <w:abstractNumId w:val="24"/>
  </w:num>
  <w:num w:numId="43">
    <w:abstractNumId w:val="13"/>
  </w:num>
  <w:num w:numId="44">
    <w:abstractNumId w:val="5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mirrorMargins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9C"/>
    <w:rsid w:val="0003083B"/>
    <w:rsid w:val="00046458"/>
    <w:rsid w:val="00054665"/>
    <w:rsid w:val="00074636"/>
    <w:rsid w:val="000B5B31"/>
    <w:rsid w:val="000B5DE3"/>
    <w:rsid w:val="000B729D"/>
    <w:rsid w:val="000C1384"/>
    <w:rsid w:val="000F64E7"/>
    <w:rsid w:val="00130E03"/>
    <w:rsid w:val="00134D3E"/>
    <w:rsid w:val="00150363"/>
    <w:rsid w:val="00166A01"/>
    <w:rsid w:val="00177B9E"/>
    <w:rsid w:val="001A026B"/>
    <w:rsid w:val="001B3C46"/>
    <w:rsid w:val="001C2A2C"/>
    <w:rsid w:val="001F3016"/>
    <w:rsid w:val="00200AE9"/>
    <w:rsid w:val="002429E2"/>
    <w:rsid w:val="002473A2"/>
    <w:rsid w:val="002522DF"/>
    <w:rsid w:val="0027695E"/>
    <w:rsid w:val="002842AB"/>
    <w:rsid w:val="002C2182"/>
    <w:rsid w:val="002D0344"/>
    <w:rsid w:val="002D46B5"/>
    <w:rsid w:val="002E07A6"/>
    <w:rsid w:val="002E1CD4"/>
    <w:rsid w:val="002E799D"/>
    <w:rsid w:val="00312B66"/>
    <w:rsid w:val="003410C8"/>
    <w:rsid w:val="003600C7"/>
    <w:rsid w:val="00375366"/>
    <w:rsid w:val="00381AFD"/>
    <w:rsid w:val="003B7C90"/>
    <w:rsid w:val="003C5A27"/>
    <w:rsid w:val="003C677D"/>
    <w:rsid w:val="003E16D2"/>
    <w:rsid w:val="0042666F"/>
    <w:rsid w:val="00444E77"/>
    <w:rsid w:val="00476FF7"/>
    <w:rsid w:val="004C5C86"/>
    <w:rsid w:val="004D3B74"/>
    <w:rsid w:val="004E69F4"/>
    <w:rsid w:val="00502D44"/>
    <w:rsid w:val="00506C77"/>
    <w:rsid w:val="00532CF0"/>
    <w:rsid w:val="005348DB"/>
    <w:rsid w:val="00550AD0"/>
    <w:rsid w:val="00551255"/>
    <w:rsid w:val="00584AE0"/>
    <w:rsid w:val="005A3A3C"/>
    <w:rsid w:val="00610C9F"/>
    <w:rsid w:val="00624AA1"/>
    <w:rsid w:val="00632EF5"/>
    <w:rsid w:val="0069250A"/>
    <w:rsid w:val="006B083B"/>
    <w:rsid w:val="006D1170"/>
    <w:rsid w:val="006D217C"/>
    <w:rsid w:val="0070611E"/>
    <w:rsid w:val="0071239C"/>
    <w:rsid w:val="007154D0"/>
    <w:rsid w:val="00716E4E"/>
    <w:rsid w:val="0073587B"/>
    <w:rsid w:val="0074172D"/>
    <w:rsid w:val="00753F24"/>
    <w:rsid w:val="00770F84"/>
    <w:rsid w:val="00795695"/>
    <w:rsid w:val="007A484A"/>
    <w:rsid w:val="007B29CE"/>
    <w:rsid w:val="007C2DAB"/>
    <w:rsid w:val="007D5B1F"/>
    <w:rsid w:val="007E368D"/>
    <w:rsid w:val="008066C7"/>
    <w:rsid w:val="00822B18"/>
    <w:rsid w:val="00843C8D"/>
    <w:rsid w:val="00850C4C"/>
    <w:rsid w:val="00886A3E"/>
    <w:rsid w:val="00886C0C"/>
    <w:rsid w:val="00887762"/>
    <w:rsid w:val="0089102F"/>
    <w:rsid w:val="00891377"/>
    <w:rsid w:val="0089559E"/>
    <w:rsid w:val="008B0FEA"/>
    <w:rsid w:val="008B33A2"/>
    <w:rsid w:val="00940013"/>
    <w:rsid w:val="0095700A"/>
    <w:rsid w:val="0095771A"/>
    <w:rsid w:val="009848F6"/>
    <w:rsid w:val="009961EF"/>
    <w:rsid w:val="009B12BB"/>
    <w:rsid w:val="009D658E"/>
    <w:rsid w:val="009E5269"/>
    <w:rsid w:val="009F2FBE"/>
    <w:rsid w:val="009F4BEC"/>
    <w:rsid w:val="00A211B7"/>
    <w:rsid w:val="00A64EB7"/>
    <w:rsid w:val="00A76BBC"/>
    <w:rsid w:val="00A7797F"/>
    <w:rsid w:val="00A81CEF"/>
    <w:rsid w:val="00A84D18"/>
    <w:rsid w:val="00A9541B"/>
    <w:rsid w:val="00A971D7"/>
    <w:rsid w:val="00AA4935"/>
    <w:rsid w:val="00AB633F"/>
    <w:rsid w:val="00AE228E"/>
    <w:rsid w:val="00AE483D"/>
    <w:rsid w:val="00AE63CF"/>
    <w:rsid w:val="00B23D4B"/>
    <w:rsid w:val="00B24A6A"/>
    <w:rsid w:val="00B24EE4"/>
    <w:rsid w:val="00B26F77"/>
    <w:rsid w:val="00B31B38"/>
    <w:rsid w:val="00B52822"/>
    <w:rsid w:val="00B538EB"/>
    <w:rsid w:val="00B63270"/>
    <w:rsid w:val="00B67B53"/>
    <w:rsid w:val="00B83E66"/>
    <w:rsid w:val="00B91834"/>
    <w:rsid w:val="00B9325C"/>
    <w:rsid w:val="00BF4FAE"/>
    <w:rsid w:val="00C01196"/>
    <w:rsid w:val="00C06FCA"/>
    <w:rsid w:val="00C25BAD"/>
    <w:rsid w:val="00C274D8"/>
    <w:rsid w:val="00C27A61"/>
    <w:rsid w:val="00C410A6"/>
    <w:rsid w:val="00C56443"/>
    <w:rsid w:val="00C8153B"/>
    <w:rsid w:val="00CB7DCA"/>
    <w:rsid w:val="00D03BF0"/>
    <w:rsid w:val="00D21ED3"/>
    <w:rsid w:val="00D546C6"/>
    <w:rsid w:val="00D937DA"/>
    <w:rsid w:val="00D9472A"/>
    <w:rsid w:val="00D96813"/>
    <w:rsid w:val="00DA3B9A"/>
    <w:rsid w:val="00DD3B3D"/>
    <w:rsid w:val="00DE2722"/>
    <w:rsid w:val="00DE51CB"/>
    <w:rsid w:val="00E119FA"/>
    <w:rsid w:val="00E12B17"/>
    <w:rsid w:val="00E17635"/>
    <w:rsid w:val="00E27A6D"/>
    <w:rsid w:val="00E53D47"/>
    <w:rsid w:val="00E870FD"/>
    <w:rsid w:val="00E9039F"/>
    <w:rsid w:val="00EB27A0"/>
    <w:rsid w:val="00EF6B69"/>
    <w:rsid w:val="00F03623"/>
    <w:rsid w:val="00F360C1"/>
    <w:rsid w:val="00F41D1C"/>
    <w:rsid w:val="00F61D2D"/>
    <w:rsid w:val="00F625CD"/>
    <w:rsid w:val="00F964F4"/>
    <w:rsid w:val="00F9663B"/>
    <w:rsid w:val="00FB7387"/>
    <w:rsid w:val="00FC2F66"/>
    <w:rsid w:val="00FD0243"/>
    <w:rsid w:val="00FE3CAF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54867B-C258-4B79-BFDE-736CBBAD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link w:val="Heading1Char"/>
    <w:uiPriority w:val="9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FootnoteReference">
    <w:name w:val="footnote reference"/>
    <w:semiHidden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FootnoteText"/>
    <w:rsid w:val="0073587B"/>
    <w:pPr>
      <w:framePr w:wrap="notBeside"/>
    </w:pPr>
  </w:style>
  <w:style w:type="character" w:customStyle="1" w:styleId="Footnotereferenceto">
    <w:name w:val="Footnote (reference to)"/>
    <w:basedOn w:val="FootnoteReferenc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DefaultParagraphFont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/>
    <w:rsid w:val="0073587B"/>
    <w:rPr>
      <w:b/>
      <w:bCs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87762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762"/>
    <w:rPr>
      <w:rFonts w:ascii="Tahoma" w:hAnsi="Tahoma" w:cs="Tahoma"/>
      <w:kern w:val="16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7635"/>
    <w:rPr>
      <w:rFonts w:ascii="Helvetica" w:hAnsi="Helvetica"/>
      <w:b/>
      <w:smallCaps/>
      <w:kern w:val="16"/>
      <w:sz w:val="23"/>
    </w:rPr>
  </w:style>
  <w:style w:type="paragraph" w:styleId="Bibliography">
    <w:name w:val="Bibliography"/>
    <w:basedOn w:val="Normal"/>
    <w:next w:val="Normal"/>
    <w:uiPriority w:val="37"/>
    <w:unhideWhenUsed/>
    <w:rsid w:val="00E1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Pat14</b:Tag>
    <b:SourceType>InternetSite</b:SourceType>
    <b:Guid>{94442605-35AC-4AC6-9D9E-284E9158A4A2}</b:Guid>
    <b:Title>https://docs.microsoft.com</b:Title>
    <b:Year>2014</b:Year>
    <b:Author>
      <b:Author>
        <b:NameList>
          <b:Person>
            <b:Last>Fletcher</b:Last>
            <b:First>Patrick</b:First>
          </b:Person>
        </b:NameList>
      </b:Author>
    </b:Author>
    <b:ProductionCompany>Microsoft</b:ProductionCompany>
    <b:Month>06</b:Month>
    <b:Day>10</b:Day>
    <b:YearAccessed>2017</b:YearAccessed>
    <b:MonthAccessed>12</b:MonthAccessed>
    <b:DayAccessed>23</b:DayAccessed>
    <b:URL>https://docs.microsoft.com/en-us/aspnet/signalr/overview/getting-started/introduction-to-signalr</b:URL>
    <b:RefOrder>1</b:RefOrder>
  </b:Source>
  <b:Source>
    <b:Tag>Mik</b:Tag>
    <b:SourceType>InternetSite</b:SourceType>
    <b:Guid>{16FA40C0-5D97-4CCF-848B-44C46EDF56A2}</b:Guid>
    <b:Author>
      <b:Author>
        <b:NameList>
          <b:Person>
            <b:Last>Bostock</b:Last>
            <b:First>Mike</b:First>
          </b:Person>
        </b:NameList>
      </b:Author>
    </b:Author>
    <b:Title>https://d3js.org/</b:Title>
    <b:ProductionCompany>Data-Driven Documents</b:ProductionCompany>
    <b:URL>https://d3js.org/</b:URL>
    <b:RefOrder>2</b:RefOrder>
  </b:Source>
</b:Sources>
</file>

<file path=customXml/itemProps1.xml><?xml version="1.0" encoding="utf-8"?>
<ds:datastoreItem xmlns:ds="http://schemas.openxmlformats.org/officeDocument/2006/customXml" ds:itemID="{A015065A-2ACF-4265-9608-32CDB3A4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1251</TotalTime>
  <Pages>4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11003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George Mirzashvili</cp:lastModifiedBy>
  <cp:revision>58</cp:revision>
  <cp:lastPrinted>2003-04-30T17:12:00Z</cp:lastPrinted>
  <dcterms:created xsi:type="dcterms:W3CDTF">2017-11-28T12:32:00Z</dcterms:created>
  <dcterms:modified xsi:type="dcterms:W3CDTF">2017-12-24T17:46:00Z</dcterms:modified>
</cp:coreProperties>
</file>